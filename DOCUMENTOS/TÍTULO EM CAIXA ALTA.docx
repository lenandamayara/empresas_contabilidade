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593" w:type="dxa"/>
        <w:tblInd w:w="-356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64"/>
        <w:gridCol w:w="655"/>
        <w:gridCol w:w="1308"/>
        <w:gridCol w:w="395"/>
        <w:gridCol w:w="614"/>
        <w:gridCol w:w="947"/>
        <w:gridCol w:w="9"/>
        <w:gridCol w:w="16"/>
        <w:gridCol w:w="1134"/>
        <w:gridCol w:w="669"/>
        <w:gridCol w:w="53"/>
        <w:gridCol w:w="94"/>
        <w:gridCol w:w="848"/>
        <w:gridCol w:w="57"/>
        <w:gridCol w:w="652"/>
        <w:gridCol w:w="478"/>
        <w:gridCol w:w="197"/>
        <w:gridCol w:w="1510"/>
        <w:gridCol w:w="190"/>
        <w:gridCol w:w="2528"/>
        <w:gridCol w:w="1210"/>
        <w:gridCol w:w="33"/>
        <w:gridCol w:w="32"/>
      </w:tblGrid>
      <w:tr w:rsidR="003D41A2">
        <w:tblPrEx>
          <w:tblCellMar>
            <w:top w:w="0" w:type="dxa"/>
            <w:bottom w:w="0" w:type="dxa"/>
          </w:tblCellMar>
        </w:tblPrEx>
        <w:trPr>
          <w:gridBefore w:val="20"/>
          <w:wBefore w:w="14318" w:type="dxa"/>
        </w:trPr>
        <w:tc>
          <w:tcPr>
            <w:tcW w:w="1275" w:type="dxa"/>
            <w:gridSpan w:val="3"/>
          </w:tcPr>
          <w:p w:rsidR="003D41A2" w:rsidRDefault="003D41A2" w:rsidP="00E06CBE">
            <w:pPr>
              <w:pStyle w:val="NormalJustificado"/>
              <w:tabs>
                <w:tab w:val="clear" w:pos="8505"/>
              </w:tabs>
            </w:pPr>
            <w:r>
              <w:t>Grau de sigilo</w:t>
            </w:r>
          </w:p>
        </w:tc>
      </w:tr>
      <w:tr w:rsidR="003D41A2" w:rsidRPr="00707137">
        <w:tblPrEx>
          <w:tblCellMar>
            <w:top w:w="0" w:type="dxa"/>
            <w:bottom w:w="0" w:type="dxa"/>
          </w:tblCellMar>
        </w:tblPrEx>
        <w:trPr>
          <w:gridBefore w:val="20"/>
          <w:wBefore w:w="14318" w:type="dxa"/>
        </w:trPr>
        <w:tc>
          <w:tcPr>
            <w:tcW w:w="1275" w:type="dxa"/>
            <w:gridSpan w:val="3"/>
            <w:tcBorders>
              <w:bottom w:val="nil"/>
            </w:tcBorders>
          </w:tcPr>
          <w:p w:rsidR="003D41A2" w:rsidRPr="00707137" w:rsidRDefault="003D41A2" w:rsidP="00E06CBE">
            <w:pPr>
              <w:jc w:val="both"/>
              <w:rPr>
                <w:sz w:val="8"/>
              </w:rPr>
            </w:pPr>
          </w:p>
        </w:tc>
      </w:tr>
      <w:tr w:rsidR="003D41A2">
        <w:tblPrEx>
          <w:tblCellMar>
            <w:top w:w="0" w:type="dxa"/>
            <w:bottom w:w="0" w:type="dxa"/>
          </w:tblCellMar>
        </w:tblPrEx>
        <w:trPr>
          <w:gridBefore w:val="20"/>
          <w:wBefore w:w="14318" w:type="dxa"/>
        </w:trPr>
        <w:tc>
          <w:tcPr>
            <w:tcW w:w="1275" w:type="dxa"/>
            <w:gridSpan w:val="3"/>
            <w:tcBorders>
              <w:bottom w:val="single" w:sz="4" w:space="0" w:color="auto"/>
            </w:tcBorders>
          </w:tcPr>
          <w:p w:rsidR="003D41A2" w:rsidRDefault="00901E5C" w:rsidP="00E06CBE">
            <w:pPr>
              <w:jc w:val="both"/>
            </w:pPr>
            <w:r>
              <w:t>#PUBLICO</w:t>
            </w:r>
          </w:p>
        </w:tc>
      </w:tr>
      <w:tr w:rsidR="003D41A2">
        <w:tblPrEx>
          <w:tblCellMar>
            <w:top w:w="0" w:type="dxa"/>
            <w:bottom w:w="0" w:type="dxa"/>
          </w:tblCellMar>
        </w:tblPrEx>
        <w:trPr>
          <w:gridBefore w:val="20"/>
          <w:wBefore w:w="14318" w:type="dxa"/>
        </w:trPr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41A2" w:rsidRPr="003D41A2" w:rsidRDefault="003D41A2" w:rsidP="00E06CBE">
            <w:pPr>
              <w:jc w:val="both"/>
              <w:rPr>
                <w:sz w:val="8"/>
                <w:szCs w:val="8"/>
              </w:rPr>
            </w:pPr>
          </w:p>
        </w:tc>
      </w:tr>
      <w:tr w:rsidR="00431A4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2"/>
          <w:wAfter w:w="65" w:type="dxa"/>
          <w:cantSplit/>
        </w:trPr>
        <w:tc>
          <w:tcPr>
            <w:tcW w:w="1552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A48" w:rsidRPr="00431A48" w:rsidRDefault="00431A48" w:rsidP="003D41A2">
            <w:pPr>
              <w:pStyle w:val="Cabealho"/>
              <w:tabs>
                <w:tab w:val="clear" w:pos="4419"/>
                <w:tab w:val="clear" w:pos="8838"/>
              </w:tabs>
              <w:ind w:right="-57"/>
              <w:jc w:val="both"/>
              <w:rPr>
                <w:rFonts w:ascii="Arial Narrow" w:hAnsi="Arial Narrow"/>
                <w:b/>
              </w:rPr>
            </w:pPr>
            <w:r w:rsidRPr="003D41A2">
              <w:rPr>
                <w:rFonts w:ascii="Arial Narrow" w:hAnsi="Arial Narrow"/>
                <w:b/>
              </w:rPr>
              <w:t>Orientações de preenchimento são obtidas no "Manual de Orientações, Retificação de Dados, Transferência de Contas Vinculadas e Devolução de Valores Recolhidos a Maior", disponível no sítio da CAIXA na Internet &gt; downloads &gt; FGTS &gt; extrato e retificação de dados.</w:t>
            </w:r>
          </w:p>
        </w:tc>
      </w:tr>
      <w:tr w:rsidR="00141EB6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2"/>
          <w:wAfter w:w="65" w:type="dxa"/>
          <w:cantSplit/>
          <w:trHeight w:hRule="exact" w:val="57"/>
        </w:trPr>
        <w:tc>
          <w:tcPr>
            <w:tcW w:w="15528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1A48" w:rsidRPr="00431A48" w:rsidRDefault="00431A48" w:rsidP="00076326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1790" w:type="dxa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b/>
                <w:szCs w:val="18"/>
              </w:rPr>
              <w:t xml:space="preserve">1 - Identificação do Empregador </w:t>
            </w:r>
            <w:r w:rsidRPr="00554EB4">
              <w:rPr>
                <w:rFonts w:ascii="Arial Narrow" w:hAnsi="Arial Narrow"/>
                <w:szCs w:val="18"/>
              </w:rPr>
              <w:t>(Preenchimento obrigatório. Informar dados do cadastro do FGTS)</w:t>
            </w:r>
          </w:p>
        </w:tc>
        <w:tc>
          <w:tcPr>
            <w:tcW w:w="3771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B7340">
            <w:pPr>
              <w:tabs>
                <w:tab w:val="left" w:pos="9826"/>
              </w:tabs>
              <w:rPr>
                <w:rFonts w:ascii="Arial Narrow" w:hAnsi="Arial Narrow"/>
                <w:b/>
                <w:bCs/>
                <w:sz w:val="16"/>
              </w:rPr>
            </w:pPr>
            <w:r w:rsidRPr="00554EB4">
              <w:rPr>
                <w:rFonts w:ascii="Arial Narrow" w:hAnsi="Arial Narrow"/>
                <w:b/>
                <w:bCs/>
                <w:sz w:val="16"/>
              </w:rPr>
              <w:t>PARA USO DA CAIXA</w:t>
            </w:r>
          </w:p>
          <w:p w:rsidR="006F21F8" w:rsidRPr="00554EB4" w:rsidRDefault="006F21F8" w:rsidP="000F334F">
            <w:pPr>
              <w:rPr>
                <w:rFonts w:ascii="Arial Narrow" w:hAnsi="Arial Narrow"/>
                <w:sz w:val="16"/>
              </w:rPr>
            </w:pPr>
            <w:r w:rsidRPr="00554EB4">
              <w:rPr>
                <w:rFonts w:ascii="Arial Narrow" w:hAnsi="Arial Narrow"/>
                <w:szCs w:val="18"/>
              </w:rPr>
              <w:t>Protocolo de recepção e</w:t>
            </w:r>
            <w:r w:rsidRPr="00554EB4">
              <w:rPr>
                <w:rFonts w:ascii="Arial Narrow" w:hAnsi="Arial Narrow"/>
                <w:sz w:val="16"/>
              </w:rPr>
              <w:t xml:space="preserve"> assinatura, sob carimbo, </w:t>
            </w:r>
          </w:p>
          <w:p w:rsidR="006F21F8" w:rsidRPr="00554EB4" w:rsidRDefault="006F21F8" w:rsidP="006F4FC1">
            <w:pPr>
              <w:ind w:right="743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 w:val="16"/>
              </w:rPr>
              <w:t>do responsável pela conferência.</w:t>
            </w: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93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Razão Social/Nome</w:t>
            </w:r>
          </w:p>
        </w:tc>
        <w:tc>
          <w:tcPr>
            <w:tcW w:w="210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3B6A19">
            <w:pPr>
              <w:ind w:right="-57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CNPJ/CEI do empregador</w:t>
            </w: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UF</w:t>
            </w:r>
          </w:p>
        </w:tc>
        <w:tc>
          <w:tcPr>
            <w:tcW w:w="2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 xml:space="preserve">Código do empregador </w:t>
            </w:r>
          </w:p>
        </w:tc>
        <w:tc>
          <w:tcPr>
            <w:tcW w:w="17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Base da conta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6F4FC1">
            <w:pPr>
              <w:ind w:right="743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936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10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3B6A19">
            <w:pPr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6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237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0F334F">
            <w:pPr>
              <w:rPr>
                <w:rFonts w:ascii="Arial Narrow" w:hAnsi="Arial Narrow"/>
                <w:sz w:val="8"/>
                <w:szCs w:val="8"/>
              </w:rPr>
            </w:pPr>
          </w:p>
        </w:tc>
      </w:tr>
      <w:bookmarkStart w:id="0" w:name="Texto1"/>
      <w:tr w:rsidR="006F21F8" w:rsidRPr="003A4DF7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93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822102">
            <w:pPr>
              <w:rPr>
                <w:rFonts w:ascii="Arial Narrow" w:hAnsi="Arial Narrow"/>
                <w:szCs w:val="18"/>
              </w:rPr>
            </w:pPr>
            <w:r w:rsidRPr="003A4DF7">
              <w:rPr>
                <w:rFonts w:ascii="Arial Narrow" w:hAnsi="Arial Narrow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3A4DF7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3A4DF7">
              <w:rPr>
                <w:rFonts w:ascii="Arial Narrow" w:hAnsi="Arial Narrow"/>
                <w:szCs w:val="18"/>
              </w:rPr>
            </w:r>
            <w:r w:rsidRPr="003A4DF7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ascii="Arial Narrow" w:hAnsi="Arial Narrow"/>
                <w:noProof/>
                <w:szCs w:val="18"/>
              </w:rPr>
              <w:t>MINASBEL DISTRIBUIDORA DE BEBIDAS MINAS GERAIS LTDA ME</w:t>
            </w:r>
            <w:r w:rsidRPr="003A4DF7">
              <w:rPr>
                <w:rFonts w:ascii="Arial Narrow" w:hAnsi="Arial Narrow"/>
                <w:szCs w:val="18"/>
              </w:rPr>
              <w:fldChar w:fldCharType="end"/>
            </w:r>
            <w:bookmarkEnd w:id="0"/>
            <w:r w:rsidRPr="003A4DF7">
              <w:rPr>
                <w:rFonts w:ascii="Arial Narrow" w:hAnsi="Arial Narrow"/>
                <w:szCs w:val="18"/>
              </w:rPr>
              <w:t xml:space="preserve"> </w:t>
            </w:r>
          </w:p>
        </w:tc>
        <w:bookmarkStart w:id="1" w:name="Texto3"/>
        <w:tc>
          <w:tcPr>
            <w:tcW w:w="21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822102">
            <w:pPr>
              <w:rPr>
                <w:rFonts w:ascii="Arial Narrow" w:hAnsi="Arial Narrow"/>
                <w:szCs w:val="18"/>
              </w:rPr>
            </w:pPr>
            <w:r w:rsidRPr="003A4DF7">
              <w:rPr>
                <w:rFonts w:ascii="Arial Narrow" w:hAnsi="Arial Narrow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3A4DF7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3A4DF7">
              <w:rPr>
                <w:rFonts w:ascii="Arial Narrow" w:hAnsi="Arial Narrow"/>
                <w:szCs w:val="18"/>
              </w:rPr>
            </w:r>
            <w:r w:rsidRPr="003A4DF7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ascii="Arial Narrow" w:hAnsi="Arial Narrow"/>
                <w:noProof/>
                <w:szCs w:val="18"/>
              </w:rPr>
              <w:t>06915806000196</w:t>
            </w:r>
            <w:r w:rsidRPr="003A4DF7">
              <w:rPr>
                <w:rFonts w:ascii="Arial Narrow" w:hAnsi="Arial Narrow"/>
                <w:szCs w:val="18"/>
              </w:rPr>
              <w:fldChar w:fldCharType="end"/>
            </w:r>
            <w:bookmarkEnd w:id="1"/>
            <w:r w:rsidRPr="003A4DF7">
              <w:rPr>
                <w:rFonts w:ascii="Arial Narrow" w:hAnsi="Arial Narrow"/>
                <w:szCs w:val="18"/>
              </w:rPr>
              <w:t xml:space="preserve"> </w:t>
            </w:r>
          </w:p>
        </w:tc>
        <w:bookmarkStart w:id="2" w:name="Texto5"/>
        <w:tc>
          <w:tcPr>
            <w:tcW w:w="6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822102">
            <w:pPr>
              <w:rPr>
                <w:rFonts w:ascii="Arial Narrow" w:hAnsi="Arial Narrow"/>
                <w:szCs w:val="18"/>
              </w:rPr>
            </w:pPr>
            <w:r w:rsidRPr="003A4DF7">
              <w:rPr>
                <w:rFonts w:ascii="Arial Narrow" w:hAnsi="Arial Narrow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maxLength w:val="2"/>
                    <w:format w:val="Maiúsculas"/>
                  </w:textInput>
                </w:ffData>
              </w:fldChar>
            </w:r>
            <w:r w:rsidRPr="003A4DF7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3A4DF7">
              <w:rPr>
                <w:rFonts w:ascii="Arial Narrow" w:hAnsi="Arial Narrow"/>
                <w:szCs w:val="18"/>
              </w:rPr>
            </w:r>
            <w:r w:rsidRPr="003A4DF7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ascii="Arial Narrow" w:hAnsi="Arial Narrow"/>
                <w:noProof/>
                <w:szCs w:val="18"/>
              </w:rPr>
              <w:t>DF</w:t>
            </w:r>
            <w:r w:rsidRPr="003A4DF7">
              <w:rPr>
                <w:rFonts w:ascii="Arial Narrow" w:hAnsi="Arial Narrow"/>
                <w:szCs w:val="18"/>
              </w:rPr>
              <w:fldChar w:fldCharType="end"/>
            </w:r>
            <w:bookmarkEnd w:id="2"/>
            <w:r w:rsidRPr="003A4DF7">
              <w:rPr>
                <w:rFonts w:ascii="Arial Narrow" w:hAnsi="Arial Narrow"/>
                <w:szCs w:val="18"/>
              </w:rPr>
              <w:t xml:space="preserve"> </w:t>
            </w:r>
          </w:p>
        </w:tc>
        <w:bookmarkStart w:id="3" w:name="Texto6"/>
        <w:tc>
          <w:tcPr>
            <w:tcW w:w="237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822102">
            <w:pPr>
              <w:rPr>
                <w:rFonts w:ascii="Arial Narrow" w:hAnsi="Arial Narrow"/>
                <w:szCs w:val="18"/>
              </w:rPr>
            </w:pPr>
            <w:r w:rsidRPr="003A4DF7">
              <w:rPr>
                <w:rFonts w:ascii="Arial Narrow" w:hAnsi="Arial Narrow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>
                    <w:maxLength w:val="14"/>
                  </w:textInput>
                </w:ffData>
              </w:fldChar>
            </w:r>
            <w:r w:rsidRPr="003A4DF7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3A4DF7">
              <w:rPr>
                <w:rFonts w:ascii="Arial Narrow" w:hAnsi="Arial Narrow"/>
                <w:szCs w:val="18"/>
              </w:rPr>
            </w:r>
            <w:r w:rsidRPr="003A4DF7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ascii="Arial Narrow" w:hAnsi="Arial Narrow"/>
                <w:noProof/>
                <w:szCs w:val="18"/>
              </w:rPr>
              <w:t>9960301846693</w:t>
            </w:r>
            <w:r w:rsidRPr="003A4DF7">
              <w:rPr>
                <w:rFonts w:ascii="Arial Narrow" w:hAnsi="Arial Narrow"/>
                <w:szCs w:val="18"/>
              </w:rPr>
              <w:fldChar w:fldCharType="end"/>
            </w:r>
            <w:bookmarkEnd w:id="3"/>
            <w:r w:rsidRPr="003A4DF7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17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822102">
            <w:pPr>
              <w:rPr>
                <w:rFonts w:ascii="Arial Narrow" w:hAnsi="Arial Narrow"/>
                <w:szCs w:val="18"/>
              </w:rPr>
            </w:pPr>
            <w:r w:rsidRPr="003A4DF7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3A4DF7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3A4DF7">
              <w:rPr>
                <w:rFonts w:ascii="Arial Narrow" w:hAnsi="Arial Narrow"/>
                <w:szCs w:val="18"/>
              </w:rPr>
            </w:r>
            <w:r w:rsidRPr="003A4DF7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ascii="Arial Narrow" w:hAnsi="Arial Narrow"/>
                <w:noProof/>
                <w:szCs w:val="18"/>
              </w:rPr>
              <w:t>BR</w:t>
            </w:r>
            <w:r w:rsidRPr="003A4DF7">
              <w:rPr>
                <w:rFonts w:ascii="Arial Narrow" w:hAnsi="Arial Narrow"/>
                <w:szCs w:val="18"/>
              </w:rPr>
              <w:fldChar w:fldCharType="end"/>
            </w:r>
            <w:r w:rsidRPr="003A4DF7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1C02FB">
            <w:pPr>
              <w:ind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  <w:trHeight w:hRule="exact" w:val="57"/>
        </w:trPr>
        <w:tc>
          <w:tcPr>
            <w:tcW w:w="11790" w:type="dxa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C02FB">
            <w:pPr>
              <w:ind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261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Pessoa para contato</w:t>
            </w:r>
          </w:p>
        </w:tc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A4DF7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DDD/Telefone</w:t>
            </w:r>
          </w:p>
        </w:tc>
        <w:tc>
          <w:tcPr>
            <w:tcW w:w="746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3B6A19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 xml:space="preserve">Endereço eletrônico </w:t>
            </w:r>
            <w:r w:rsidRPr="00554EB4">
              <w:rPr>
                <w:rFonts w:ascii="Arial Narrow" w:hAnsi="Arial Narrow"/>
                <w:sz w:val="16"/>
                <w:szCs w:val="16"/>
              </w:rPr>
              <w:t>(e-m@il)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C02FB">
            <w:pPr>
              <w:ind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261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A4DF7">
            <w:pPr>
              <w:ind w:firstLine="312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746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1C02FB">
            <w:pPr>
              <w:ind w:hanging="57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26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822102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ascii="Arial Narrow" w:hAnsi="Arial Narrow"/>
                <w:noProof/>
                <w:szCs w:val="18"/>
              </w:rPr>
              <w:t>ALBERTO SILVA DE SOUSA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1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822102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bCs/>
                <w:szCs w:val="18"/>
              </w:rPr>
              <w:t>(</w:t>
            </w:r>
            <w:bookmarkStart w:id="4" w:name="Texto19"/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ascii="Arial Narrow" w:hAnsi="Arial Narrow"/>
                <w:noProof/>
                <w:szCs w:val="18"/>
              </w:rPr>
              <w:t>61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bookmarkEnd w:id="4"/>
            <w:r w:rsidRPr="00554EB4">
              <w:rPr>
                <w:rFonts w:ascii="Arial Narrow" w:hAnsi="Arial Narrow"/>
                <w:szCs w:val="18"/>
              </w:rPr>
              <w:t xml:space="preserve">)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cs="Arial"/>
                <w:noProof/>
                <w:szCs w:val="18"/>
              </w:rPr>
              <w:t>84703955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746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822102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ascii="Arial Narrow" w:hAnsi="Arial Narrow"/>
                <w:noProof/>
                <w:szCs w:val="18"/>
              </w:rPr>
              <w:t>credicontabil@yahoo.com.br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C02FB">
            <w:pPr>
              <w:ind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  <w:trHeight w:val="81"/>
        </w:trPr>
        <w:tc>
          <w:tcPr>
            <w:tcW w:w="11790" w:type="dxa"/>
            <w:gridSpan w:val="1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3B6A19">
            <w:pPr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1C02FB">
            <w:pPr>
              <w:ind w:hanging="57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1790" w:type="dxa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b/>
                <w:szCs w:val="18"/>
              </w:rPr>
              <w:t xml:space="preserve">2 - Identificação do Trabalhador </w:t>
            </w:r>
            <w:r w:rsidRPr="00554EB4">
              <w:rPr>
                <w:rFonts w:ascii="Arial Narrow" w:hAnsi="Arial Narrow"/>
                <w:szCs w:val="18"/>
              </w:rPr>
              <w:t>(Preenchimento obrigatório. Informar dados do cadastro do FGTS, mesmo que incorretos)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C02FB">
            <w:pPr>
              <w:ind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Nome do trabalhador</w:t>
            </w:r>
          </w:p>
        </w:tc>
        <w:tc>
          <w:tcPr>
            <w:tcW w:w="158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N° do PIS/PASEP</w:t>
            </w:r>
          </w:p>
        </w:tc>
        <w:tc>
          <w:tcPr>
            <w:tcW w:w="18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Data de admissão</w:t>
            </w: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Categoria</w:t>
            </w:r>
          </w:p>
        </w:tc>
        <w:tc>
          <w:tcPr>
            <w:tcW w:w="302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376834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Código do trabalhador 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1C02FB">
            <w:pPr>
              <w:ind w:left="178"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3A4DF7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3A4DF7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85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3A4DF7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3A4DF7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302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6F21F8" w:rsidRPr="003A4DF7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1C02FB">
            <w:pPr>
              <w:ind w:left="178" w:hanging="57"/>
              <w:rPr>
                <w:rFonts w:ascii="Arial Narrow" w:hAnsi="Arial Narrow"/>
                <w:sz w:val="8"/>
                <w:szCs w:val="8"/>
              </w:rPr>
            </w:pPr>
          </w:p>
        </w:tc>
      </w:tr>
      <w:bookmarkStart w:id="5" w:name="Texto7"/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822102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822102">
              <w:rPr>
                <w:rFonts w:ascii="Arial Narrow" w:hAnsi="Arial Narrow"/>
                <w:color w:val="000000"/>
                <w:szCs w:val="18"/>
              </w:rPr>
              <w:t>VALQUIRIA MOREIRA SILVA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bookmarkEnd w:id="5"/>
            <w:r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158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822102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822102">
              <w:rPr>
                <w:rFonts w:ascii="Arial Narrow" w:hAnsi="Arial Narrow"/>
                <w:noProof/>
                <w:color w:val="000000"/>
                <w:szCs w:val="18"/>
              </w:rPr>
              <w:t>16545339401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bookmarkStart w:id="6" w:name="Texto60"/>
        <w:tc>
          <w:tcPr>
            <w:tcW w:w="185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822102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Texto6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ascii="Arial Narrow" w:hAnsi="Arial Narrow"/>
                <w:noProof/>
                <w:szCs w:val="18"/>
              </w:rPr>
              <w:t>15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bookmarkEnd w:id="6"/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cs="Arial"/>
                <w:noProof/>
                <w:szCs w:val="18"/>
              </w:rPr>
              <w:t>10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822102">
              <w:rPr>
                <w:rFonts w:cs="Arial"/>
                <w:noProof/>
                <w:szCs w:val="18"/>
              </w:rPr>
              <w:t>2011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0C7271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0C7271">
              <w:rPr>
                <w:rFonts w:ascii="Arial Narrow" w:hAnsi="Arial Narrow"/>
                <w:noProof/>
                <w:color w:val="000000"/>
                <w:szCs w:val="18"/>
              </w:rPr>
              <w:t>01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302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027CD5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6F4FC1">
            <w:pPr>
              <w:ind w:left="178" w:right="8173" w:hanging="57"/>
              <w:rPr>
                <w:rFonts w:ascii="Arial Narrow" w:hAnsi="Arial Narrow"/>
                <w:szCs w:val="18"/>
              </w:rPr>
            </w:pPr>
          </w:p>
        </w:tc>
      </w:tr>
      <w:tr w:rsidR="006F21F8" w:rsidRPr="006F21F8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1790" w:type="dxa"/>
            <w:gridSpan w:val="1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6F21F8" w:rsidRPr="006F21F8" w:rsidRDefault="006F21F8" w:rsidP="00376834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6F21F8" w:rsidRDefault="006F21F8" w:rsidP="006F4FC1">
            <w:pPr>
              <w:ind w:left="178" w:right="8173" w:hanging="57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top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1790" w:type="dxa"/>
            <w:gridSpan w:val="1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b/>
                <w:color w:val="000000"/>
                <w:szCs w:val="18"/>
              </w:rPr>
              <w:t xml:space="preserve">3 - Dados Cadastrais a Retificar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t>(Preencher, somente, os campos a serem alterados)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</w:p>
        </w:tc>
      </w:tr>
      <w:tr w:rsidR="006F21F8" w:rsidRPr="00554EB4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Nome do trabalhador</w:t>
            </w:r>
          </w:p>
        </w:tc>
        <w:tc>
          <w:tcPr>
            <w:tcW w:w="156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N° do PIS/PASEP</w:t>
            </w:r>
          </w:p>
        </w:tc>
        <w:tc>
          <w:tcPr>
            <w:tcW w:w="2823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476E5A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CTPS: Número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476E5A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Série</w:t>
            </w:r>
          </w:p>
        </w:tc>
        <w:tc>
          <w:tcPr>
            <w:tcW w:w="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UF</w:t>
            </w:r>
          </w:p>
        </w:tc>
        <w:tc>
          <w:tcPr>
            <w:tcW w:w="189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 xml:space="preserve">Categoria </w:t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3A4DF7" w:rsidRDefault="006F21F8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561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3A4DF7" w:rsidRDefault="006F21F8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2823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3A4DF7" w:rsidRDefault="006F21F8" w:rsidP="00476E5A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476E5A">
            <w:pPr>
              <w:ind w:left="178" w:hanging="178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4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897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432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156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2823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C97E46" w:rsidP="00476E5A">
            <w:pPr>
              <w:rPr>
                <w:rFonts w:ascii="Arial Narrow" w:hAnsi="Arial Narrow"/>
                <w:color w:val="000000"/>
                <w:szCs w:val="18"/>
              </w:rPr>
            </w:pPr>
            <w:r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="003933C3" w:rsidRPr="00C97E46">
              <w:rPr>
                <w:rFonts w:ascii="Arial Narrow" w:hAnsi="Arial Narrow"/>
                <w:color w:val="000000"/>
                <w:szCs w:val="18"/>
              </w:rPr>
            </w:r>
            <w:r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5F191E" w:rsidP="00476E5A">
            <w:pPr>
              <w:ind w:left="178" w:hanging="178"/>
              <w:rPr>
                <w:rFonts w:ascii="Arial Narrow" w:hAnsi="Arial Narrow"/>
                <w:szCs w:val="18"/>
              </w:rPr>
            </w:pPr>
            <w:r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rFonts w:ascii="Arial Narrow" w:hAnsi="Arial Narrow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Cs w:val="18"/>
              </w:rPr>
            </w:r>
            <w:r>
              <w:rPr>
                <w:rFonts w:ascii="Arial Narrow" w:hAnsi="Arial Narrow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Cs w:val="18"/>
              </w:rPr>
              <w:t> </w:t>
            </w:r>
            <w:r>
              <w:rPr>
                <w:rFonts w:ascii="Arial Narrow" w:hAnsi="Arial Narrow"/>
                <w:noProof/>
                <w:szCs w:val="18"/>
              </w:rPr>
              <w:t> </w:t>
            </w:r>
            <w:r>
              <w:rPr>
                <w:rFonts w:ascii="Arial Narrow" w:hAnsi="Arial Narrow"/>
                <w:noProof/>
                <w:szCs w:val="18"/>
              </w:rPr>
              <w:t> </w:t>
            </w:r>
            <w:r>
              <w:rPr>
                <w:rFonts w:ascii="Arial Narrow" w:hAnsi="Arial Narrow"/>
                <w:noProof/>
                <w:szCs w:val="18"/>
              </w:rPr>
              <w:t> </w:t>
            </w:r>
            <w:r>
              <w:rPr>
                <w:rFonts w:ascii="Arial Narrow" w:hAnsi="Arial Narrow"/>
                <w:noProof/>
                <w:szCs w:val="18"/>
              </w:rPr>
              <w:t> </w:t>
            </w:r>
            <w:r>
              <w:rPr>
                <w:rFonts w:ascii="Arial Narrow" w:hAnsi="Arial Narrow"/>
                <w:szCs w:val="18"/>
              </w:rPr>
              <w:fldChar w:fldCharType="end"/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4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89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</w:tr>
      <w:tr w:rsidR="006F21F8" w:rsidRPr="00554EB4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1790" w:type="dxa"/>
            <w:gridSpan w:val="19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6F21F8" w:rsidRPr="006F21F8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6F21F8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3A31A1" w:rsidP="00CF2809">
            <w:pPr>
              <w:rPr>
                <w:rFonts w:ascii="Arial Narrow" w:hAnsi="Arial Narrow"/>
                <w:color w:val="000000"/>
                <w:szCs w:val="18"/>
              </w:rPr>
            </w:pPr>
            <w:r>
              <w:rPr>
                <w:rFonts w:ascii="Arial Narrow" w:hAnsi="Arial Narrow"/>
                <w:color w:val="000000"/>
                <w:szCs w:val="18"/>
              </w:rPr>
              <w:t>D</w:t>
            </w:r>
            <w:r w:rsidR="006F21F8" w:rsidRPr="00554EB4">
              <w:rPr>
                <w:rFonts w:ascii="Arial Narrow" w:hAnsi="Arial Narrow"/>
                <w:color w:val="000000"/>
                <w:szCs w:val="18"/>
              </w:rPr>
              <w:t xml:space="preserve">ata de admissão </w:t>
            </w:r>
          </w:p>
        </w:tc>
        <w:tc>
          <w:tcPr>
            <w:tcW w:w="1963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Data de opção </w:t>
            </w:r>
          </w:p>
        </w:tc>
        <w:tc>
          <w:tcPr>
            <w:tcW w:w="196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Data de retroação</w:t>
            </w:r>
          </w:p>
        </w:tc>
        <w:tc>
          <w:tcPr>
            <w:tcW w:w="196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476E5A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Data de nascimento</w:t>
            </w:r>
          </w:p>
        </w:tc>
        <w:tc>
          <w:tcPr>
            <w:tcW w:w="3742" w:type="dxa"/>
            <w:gridSpan w:val="6"/>
            <w:tcBorders>
              <w:left w:val="single" w:sz="4" w:space="0" w:color="auto"/>
            </w:tcBorders>
          </w:tcPr>
          <w:p w:rsidR="006F21F8" w:rsidRPr="00A31492" w:rsidRDefault="00A31492" w:rsidP="005F191E">
            <w:pPr>
              <w:ind w:left="178" w:hanging="178"/>
              <w:rPr>
                <w:rFonts w:cs="Arial"/>
                <w:sz w:val="16"/>
                <w:szCs w:val="16"/>
              </w:rPr>
            </w:pPr>
            <w:r w:rsidRPr="00A31492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190" w:type="dxa"/>
            <w:tcBorders>
              <w:left w:val="nil"/>
              <w:right w:val="single" w:sz="4" w:space="0" w:color="auto"/>
            </w:tcBorders>
          </w:tcPr>
          <w:p w:rsidR="006F21F8" w:rsidRPr="00554EB4" w:rsidRDefault="006F21F8" w:rsidP="00476E5A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</w:tr>
      <w:tr w:rsidR="006F21F8" w:rsidRPr="003A4DF7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963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965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6F21F8" w:rsidRPr="003A4DF7" w:rsidRDefault="006F21F8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96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476E5A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3742" w:type="dxa"/>
            <w:gridSpan w:val="6"/>
            <w:tcBorders>
              <w:left w:val="single" w:sz="4" w:space="0" w:color="auto"/>
            </w:tcBorders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90" w:type="dxa"/>
            <w:tcBorders>
              <w:left w:val="nil"/>
              <w:right w:val="single" w:sz="4" w:space="0" w:color="auto"/>
            </w:tcBorders>
          </w:tcPr>
          <w:p w:rsidR="006F21F8" w:rsidRPr="003A4DF7" w:rsidRDefault="006F21F8" w:rsidP="00476E5A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21F8" w:rsidRPr="003A4DF7" w:rsidRDefault="006F21F8" w:rsidP="00CF2809">
            <w:pPr>
              <w:ind w:left="178" w:hanging="178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6F21F8" w:rsidRPr="00554EB4">
        <w:tblPrEx>
          <w:tblBorders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45" w:type="dxa"/>
            <w:bottom w:w="0" w:type="dxa"/>
            <w:right w:w="45" w:type="dxa"/>
          </w:tblCellMar>
        </w:tblPrEx>
        <w:trPr>
          <w:gridAfter w:val="1"/>
          <w:wAfter w:w="32" w:type="dxa"/>
          <w:cantSplit/>
        </w:trPr>
        <w:tc>
          <w:tcPr>
            <w:tcW w:w="1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027CD5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027CD5">
              <w:rPr>
                <w:rFonts w:cs="Arial"/>
                <w:color w:val="000000"/>
                <w:szCs w:val="18"/>
              </w:rPr>
              <w:t> </w:t>
            </w:r>
            <w:r w:rsidR="00027CD5">
              <w:rPr>
                <w:rFonts w:cs="Arial"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027CD5">
              <w:rPr>
                <w:rFonts w:cs="Arial"/>
                <w:color w:val="000000"/>
                <w:szCs w:val="18"/>
              </w:rPr>
              <w:t> </w:t>
            </w:r>
            <w:r w:rsidR="00027CD5">
              <w:rPr>
                <w:rFonts w:cs="Arial"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196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F21F8" w:rsidRPr="00554EB4" w:rsidRDefault="006F21F8" w:rsidP="00027CD5">
            <w:pPr>
              <w:ind w:left="178" w:hanging="178"/>
              <w:rPr>
                <w:rFonts w:ascii="Arial Narrow" w:hAnsi="Arial Narrow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027CD5">
              <w:rPr>
                <w:rFonts w:cs="Arial"/>
                <w:color w:val="000000"/>
                <w:szCs w:val="18"/>
              </w:rPr>
              <w:t> </w:t>
            </w:r>
            <w:r w:rsidR="00027CD5">
              <w:rPr>
                <w:rFonts w:cs="Arial"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027CD5">
              <w:rPr>
                <w:rFonts w:cs="Arial"/>
                <w:color w:val="000000"/>
                <w:szCs w:val="18"/>
              </w:rPr>
              <w:t> </w:t>
            </w:r>
            <w:r w:rsidR="00027CD5">
              <w:rPr>
                <w:rFonts w:cs="Arial"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="00027CD5">
              <w:rPr>
                <w:rFonts w:ascii="Arial Narrow" w:hAnsi="Arial Narrow"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</w:p>
        </w:tc>
        <w:tc>
          <w:tcPr>
            <w:tcW w:w="196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F21F8" w:rsidRPr="00554EB4" w:rsidRDefault="006F21F8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 </w:t>
            </w:r>
          </w:p>
        </w:tc>
        <w:tc>
          <w:tcPr>
            <w:tcW w:w="1966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1F8" w:rsidRPr="00554EB4" w:rsidRDefault="006F21F8" w:rsidP="00476E5A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3742" w:type="dxa"/>
            <w:gridSpan w:val="6"/>
            <w:tcBorders>
              <w:left w:val="single" w:sz="4" w:space="0" w:color="auto"/>
            </w:tcBorders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  <w:tc>
          <w:tcPr>
            <w:tcW w:w="190" w:type="dxa"/>
            <w:tcBorders>
              <w:left w:val="nil"/>
              <w:right w:val="single" w:sz="4" w:space="0" w:color="auto"/>
            </w:tcBorders>
          </w:tcPr>
          <w:p w:rsidR="006F21F8" w:rsidRPr="00554EB4" w:rsidRDefault="006F21F8" w:rsidP="00476E5A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  <w:tc>
          <w:tcPr>
            <w:tcW w:w="377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1F8" w:rsidRPr="00554EB4" w:rsidRDefault="006F21F8" w:rsidP="00CF2809">
            <w:pPr>
              <w:ind w:left="178" w:hanging="178"/>
              <w:rPr>
                <w:rFonts w:ascii="Arial Narrow" w:hAnsi="Arial Narrow"/>
                <w:szCs w:val="18"/>
              </w:rPr>
            </w:pPr>
          </w:p>
        </w:tc>
      </w:tr>
    </w:tbl>
    <w:p w:rsidR="006F21F8" w:rsidRPr="00141EB6" w:rsidRDefault="006F21F8" w:rsidP="00141EB6">
      <w:pPr>
        <w:ind w:left="21"/>
        <w:rPr>
          <w:rFonts w:ascii="Arial Narrow" w:hAnsi="Arial Narrow"/>
          <w:sz w:val="8"/>
          <w:szCs w:val="8"/>
        </w:rPr>
      </w:pPr>
    </w:p>
    <w:p w:rsidR="006F21F8" w:rsidRDefault="006F21F8" w:rsidP="006F21F8">
      <w:pPr>
        <w:ind w:left="-426"/>
        <w:rPr>
          <w:rFonts w:ascii="Arial Narrow" w:hAnsi="Arial Narrow"/>
          <w:szCs w:val="18"/>
        </w:rPr>
      </w:pPr>
      <w:r w:rsidRPr="00554EB4">
        <w:rPr>
          <w:rFonts w:ascii="Arial Narrow" w:hAnsi="Arial Narrow"/>
          <w:b/>
          <w:szCs w:val="18"/>
        </w:rPr>
        <w:t>4 - Pedido de Exclusão da Movimentação Informada</w:t>
      </w:r>
      <w:r>
        <w:rPr>
          <w:rFonts w:ascii="Arial Narrow" w:hAnsi="Arial Narrow"/>
          <w:b/>
          <w:szCs w:val="18"/>
        </w:rPr>
        <w:t xml:space="preserve"> </w:t>
      </w:r>
      <w:r w:rsidRPr="00554EB4">
        <w:rPr>
          <w:rFonts w:ascii="Arial Narrow" w:hAnsi="Arial Narrow"/>
          <w:szCs w:val="18"/>
        </w:rPr>
        <w:t>(Preencher com o dado informado indevidamente. Aplicado somente para exclusão de informação prestada)</w:t>
      </w:r>
    </w:p>
    <w:tbl>
      <w:tblPr>
        <w:tblW w:w="2626" w:type="dxa"/>
        <w:tblInd w:w="-381" w:type="dxa"/>
        <w:tblLayout w:type="fixed"/>
        <w:tblCellMar>
          <w:left w:w="45" w:type="dxa"/>
          <w:right w:w="45" w:type="dxa"/>
        </w:tblCellMar>
        <w:tblLook w:val="0000"/>
      </w:tblPr>
      <w:tblGrid>
        <w:gridCol w:w="1986"/>
        <w:gridCol w:w="640"/>
      </w:tblGrid>
      <w:tr w:rsidR="005D34BF" w:rsidRPr="00554E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554EB4" w:rsidRDefault="005D34BF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Data</w:t>
            </w:r>
          </w:p>
        </w:tc>
        <w:tc>
          <w:tcPr>
            <w:tcW w:w="6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554EB4" w:rsidRDefault="005D34BF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t>Código</w:t>
            </w:r>
          </w:p>
        </w:tc>
      </w:tr>
      <w:tr w:rsidR="005D34BF" w:rsidRPr="003A4D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3A4DF7" w:rsidRDefault="005D34BF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6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3A4DF7" w:rsidRDefault="005D34BF" w:rsidP="00CF2809">
            <w:pPr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</w:tr>
      <w:tr w:rsidR="005D34BF" w:rsidRPr="00554E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4BF" w:rsidRPr="00554EB4" w:rsidRDefault="005D34BF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Cs w:val="18"/>
              </w:rPr>
              <w:t xml:space="preserve">/ 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</w:p>
        </w:tc>
        <w:bookmarkStart w:id="7" w:name="Texto13"/>
        <w:tc>
          <w:tcPr>
            <w:tcW w:w="6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4BF" w:rsidRPr="00554EB4" w:rsidRDefault="005D34BF" w:rsidP="00CF2809">
            <w:pPr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Cs w:val="18"/>
              </w:rPr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Cs w:val="18"/>
              </w:rPr>
              <w:t> </w:t>
            </w:r>
            <w:r w:rsidRPr="00554EB4">
              <w:rPr>
                <w:rFonts w:ascii="Arial Narrow" w:hAnsi="Arial Narrow"/>
                <w:color w:val="000000"/>
                <w:szCs w:val="18"/>
              </w:rPr>
              <w:fldChar w:fldCharType="end"/>
            </w:r>
            <w:bookmarkEnd w:id="7"/>
          </w:p>
        </w:tc>
      </w:tr>
    </w:tbl>
    <w:p w:rsidR="005D34BF" w:rsidRPr="005D34BF" w:rsidRDefault="005D34BF" w:rsidP="00CF2809">
      <w:pPr>
        <w:ind w:left="178" w:hanging="178"/>
        <w:rPr>
          <w:rFonts w:ascii="Arial Narrow" w:hAnsi="Arial Narrow"/>
          <w:sz w:val="8"/>
          <w:szCs w:val="8"/>
        </w:rPr>
      </w:pPr>
    </w:p>
    <w:tbl>
      <w:tblPr>
        <w:tblW w:w="15561" w:type="dxa"/>
        <w:tblInd w:w="-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5" w:type="dxa"/>
          <w:right w:w="45" w:type="dxa"/>
        </w:tblCellMar>
        <w:tblLook w:val="0000"/>
      </w:tblPr>
      <w:tblGrid>
        <w:gridCol w:w="2836"/>
        <w:gridCol w:w="1267"/>
        <w:gridCol w:w="747"/>
        <w:gridCol w:w="1325"/>
        <w:gridCol w:w="1038"/>
        <w:gridCol w:w="2999"/>
        <w:gridCol w:w="1336"/>
        <w:gridCol w:w="743"/>
        <w:gridCol w:w="1189"/>
        <w:gridCol w:w="1040"/>
        <w:gridCol w:w="1041"/>
      </w:tblGrid>
      <w:tr w:rsidR="003C2BEC" w:rsidRPr="00554E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2BEC" w:rsidRPr="00554EB4" w:rsidRDefault="003C2BEC" w:rsidP="00CF2809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b/>
                <w:color w:val="000000"/>
              </w:rPr>
              <w:t xml:space="preserve">5 - </w:t>
            </w:r>
            <w:r w:rsidRPr="00554EB4">
              <w:rPr>
                <w:rFonts w:ascii="Arial Narrow" w:hAnsi="Arial Narrow"/>
                <w:b/>
              </w:rPr>
              <w:t xml:space="preserve">Retificação da remuneração sem devolução de FGTS, no mesmo Empregador, </w:t>
            </w:r>
            <w:r w:rsidRPr="00554EB4">
              <w:rPr>
                <w:rFonts w:ascii="Arial Narrow" w:hAnsi="Arial Narrow"/>
                <w:b/>
                <w:color w:val="000000"/>
              </w:rPr>
              <w:t>na mesma Competência</w:t>
            </w:r>
            <w:r w:rsidRPr="00554EB4">
              <w:rPr>
                <w:rFonts w:ascii="Arial Narrow" w:hAnsi="Arial Narrow"/>
                <w:b/>
              </w:rPr>
              <w:t xml:space="preserve"> e entre contas do mesmo trabalhador ou entre trabalhadores diferentes.</w:t>
            </w:r>
            <w:r w:rsidRPr="00554EB4">
              <w:rPr>
                <w:rFonts w:ascii="Arial Narrow" w:hAnsi="Arial Narrow"/>
                <w:b/>
                <w:color w:val="000000"/>
              </w:rPr>
              <w:t xml:space="preserve"> </w:t>
            </w:r>
          </w:p>
        </w:tc>
      </w:tr>
      <w:tr w:rsidR="003C2BEC" w:rsidRPr="00554E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561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4BF" w:rsidRPr="005D34BF" w:rsidRDefault="003C2BEC" w:rsidP="00CF2809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b/>
                <w:color w:val="000000"/>
                <w:sz w:val="16"/>
                <w:szCs w:val="16"/>
              </w:rPr>
              <w:t>* Nas guias com recolhimento ao FGTS, as remunerações informadas no campo “PARA” devem ser limitadas aos valores discriminados no campo “DE”</w:t>
            </w:r>
          </w:p>
        </w:tc>
      </w:tr>
      <w:tr w:rsidR="005D34BF" w:rsidRPr="00554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554EB4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b/>
                <w:color w:val="000000"/>
                <w:sz w:val="16"/>
                <w:szCs w:val="16"/>
              </w:rPr>
              <w:t xml:space="preserve">De: </w:t>
            </w:r>
            <w:r w:rsidRPr="00554EB4">
              <w:rPr>
                <w:rFonts w:ascii="Arial Narrow" w:hAnsi="Arial Narrow"/>
                <w:bCs/>
                <w:color w:val="000000"/>
                <w:sz w:val="16"/>
                <w:szCs w:val="16"/>
              </w:rPr>
              <w:t>(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Preencher com dados informados incorretamente na guia)</w:t>
            </w:r>
          </w:p>
        </w:tc>
        <w:tc>
          <w:tcPr>
            <w:tcW w:w="8348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b/>
                <w:sz w:val="16"/>
                <w:szCs w:val="16"/>
              </w:rPr>
              <w:t xml:space="preserve">Para: </w:t>
            </w:r>
            <w:r w:rsidRPr="00554EB4">
              <w:rPr>
                <w:rFonts w:ascii="Arial Narrow" w:hAnsi="Arial Narrow"/>
                <w:sz w:val="16"/>
                <w:szCs w:val="16"/>
              </w:rPr>
              <w:t>(Preencher com dados corretos para a guia)</w:t>
            </w:r>
          </w:p>
        </w:tc>
      </w:tr>
      <w:tr w:rsidR="005D34BF" w:rsidRPr="003A4D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5D34BF" w:rsidRPr="003A4DF7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8348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D34BF" w:rsidRPr="00554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Nome do trabalhador</w:t>
            </w: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N° do PIS/PASEP</w:t>
            </w:r>
          </w:p>
        </w:tc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Categoria</w:t>
            </w: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Data de admissão</w:t>
            </w: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Remuneração</w:t>
            </w:r>
          </w:p>
        </w:tc>
        <w:tc>
          <w:tcPr>
            <w:tcW w:w="2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796CC4">
            <w:pPr>
              <w:pStyle w:val="Cabealho"/>
              <w:tabs>
                <w:tab w:val="clear" w:pos="4419"/>
                <w:tab w:val="clear" w:pos="8838"/>
              </w:tabs>
              <w:ind w:left="-143" w:right="-57" w:firstLine="143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Nome do trabalhador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N° do PIS/PASEP</w:t>
            </w: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Categoria</w:t>
            </w: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Data de admissão</w:t>
            </w: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b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>Remuneração</w:t>
            </w: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554EB4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sz w:val="16"/>
                <w:szCs w:val="16"/>
              </w:rPr>
            </w:pPr>
            <w:r w:rsidRPr="00554EB4">
              <w:rPr>
                <w:rFonts w:ascii="Arial Narrow" w:hAnsi="Arial Narrow"/>
                <w:sz w:val="16"/>
                <w:szCs w:val="16"/>
              </w:rPr>
              <w:t>Competência</w:t>
            </w:r>
          </w:p>
        </w:tc>
      </w:tr>
      <w:tr w:rsidR="005D34BF" w:rsidRPr="003A4D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2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796CC4">
            <w:pPr>
              <w:pStyle w:val="Cabealho"/>
              <w:tabs>
                <w:tab w:val="clear" w:pos="4419"/>
                <w:tab w:val="clear" w:pos="8838"/>
              </w:tabs>
              <w:ind w:left="-143" w:right="-57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4BF" w:rsidRPr="003A4DF7" w:rsidRDefault="005D34BF" w:rsidP="00567662">
            <w:pPr>
              <w:pStyle w:val="Cabealho"/>
              <w:tabs>
                <w:tab w:val="clear" w:pos="4419"/>
                <w:tab w:val="clear" w:pos="8838"/>
              </w:tabs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</w:tr>
      <w:tr w:rsidR="005D34BF" w:rsidRPr="00554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1- 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Cs w:val="18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9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613DEE">
            <w:pPr>
              <w:ind w:left="-143" w:right="-57" w:firstLine="143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1- </w:t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3933C3" w:rsidRPr="00C97E46">
              <w:rPr>
                <w:rFonts w:ascii="Arial Narrow" w:hAnsi="Arial Narrow"/>
                <w:color w:val="000000"/>
                <w:sz w:val="16"/>
                <w:szCs w:val="16"/>
              </w:rP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C97E46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3933C3" w:rsidRPr="00C97E46">
              <w:rPr>
                <w:rFonts w:ascii="Arial Narrow" w:hAnsi="Arial Narrow"/>
                <w:color w:val="000000"/>
                <w:sz w:val="16"/>
                <w:szCs w:val="16"/>
              </w:rP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Pr="00554EB4">
              <w:rPr>
                <w:b/>
                <w:noProof/>
              </w:rPr>
              <w:t> </w:t>
            </w:r>
            <w:r w:rsidRPr="00554EB4">
              <w:rPr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  <w:r w:rsidRPr="00554EB4">
              <w:rPr>
                <w:rFonts w:ascii="Arial Narrow" w:hAnsi="Arial Narrow"/>
                <w:b/>
              </w:rPr>
              <w:t xml:space="preserve">/ </w:t>
            </w: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  <w:r w:rsidRPr="00554EB4">
              <w:rPr>
                <w:rFonts w:ascii="Arial Narrow" w:hAnsi="Arial Narrow"/>
                <w:b/>
              </w:rPr>
              <w:t xml:space="preserve"> </w:t>
            </w:r>
          </w:p>
        </w:tc>
      </w:tr>
      <w:tr w:rsidR="005D34BF" w:rsidRPr="003A4D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2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03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299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613DEE">
            <w:pPr>
              <w:ind w:left="-143" w:right="-57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0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04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D34BF" w:rsidRPr="00554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2- </w:t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3933C3" w:rsidRPr="00C97E46">
              <w:rPr>
                <w:rFonts w:ascii="Arial Narrow" w:hAnsi="Arial Narrow"/>
                <w:color w:val="000000"/>
                <w:sz w:val="16"/>
                <w:szCs w:val="16"/>
              </w:rP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="005C1E01" w:rsidRPr="008E0E25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="005C1E01" w:rsidRPr="008E0E25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C97E46" w:rsidP="00796CC4">
            <w:pPr>
              <w:ind w:left="-143" w:firstLine="143"/>
              <w:rPr>
                <w:rFonts w:ascii="Arial Narrow" w:hAnsi="Arial Narrow"/>
                <w:color w:val="000000"/>
                <w:szCs w:val="18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3933C3" w:rsidRPr="00C97E46">
              <w:rPr>
                <w:rFonts w:ascii="Arial Narrow" w:hAnsi="Arial Narrow"/>
                <w:color w:val="000000"/>
                <w:sz w:val="16"/>
                <w:szCs w:val="16"/>
              </w:rP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8E0E25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9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796CC4">
            <w:pPr>
              <w:ind w:left="-143" w:right="-57" w:firstLine="143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2- </w:t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3933C3" w:rsidRPr="00C97E46">
              <w:rPr>
                <w:rFonts w:ascii="Arial Narrow" w:hAnsi="Arial Narrow"/>
                <w:color w:val="000000"/>
                <w:sz w:val="16"/>
                <w:szCs w:val="16"/>
              </w:rP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8E0E25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="005C1E01" w:rsidRPr="008E0E25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="005C1E01" w:rsidRPr="008E0E25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C97E46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3933C3" w:rsidRPr="00C97E46">
              <w:rPr>
                <w:rFonts w:ascii="Arial Narrow" w:hAnsi="Arial Narrow"/>
                <w:color w:val="000000"/>
                <w:sz w:val="16"/>
                <w:szCs w:val="16"/>
              </w:rP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8E0E25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Pr="00554EB4">
              <w:rPr>
                <w:b/>
                <w:noProof/>
              </w:rPr>
              <w:t> </w:t>
            </w:r>
            <w:r w:rsidRPr="00554EB4">
              <w:rPr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  <w:r w:rsidRPr="00554EB4">
              <w:rPr>
                <w:rFonts w:ascii="Arial Narrow" w:hAnsi="Arial Narrow"/>
                <w:b/>
              </w:rPr>
              <w:t xml:space="preserve">/ </w:t>
            </w: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</w:p>
        </w:tc>
      </w:tr>
      <w:tr w:rsidR="005D34BF" w:rsidRPr="003A4DF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567662">
            <w:pPr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796CC4">
            <w:pPr>
              <w:ind w:left="-143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796CC4">
            <w:pPr>
              <w:ind w:left="-143" w:right="-57" w:firstLine="143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sz w:val="8"/>
                <w:szCs w:val="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color w:val="000000"/>
                <w:sz w:val="8"/>
                <w:szCs w:val="8"/>
              </w:rPr>
            </w:pP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3A4DF7" w:rsidRDefault="005D34BF" w:rsidP="00376834">
            <w:pPr>
              <w:ind w:right="-57"/>
              <w:rPr>
                <w:rFonts w:ascii="Arial Narrow" w:hAnsi="Arial Narrow"/>
                <w:b/>
                <w:sz w:val="8"/>
                <w:szCs w:val="8"/>
              </w:rPr>
            </w:pPr>
          </w:p>
        </w:tc>
      </w:tr>
      <w:tr w:rsidR="005D34BF" w:rsidRPr="00554E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3- </w:t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3933C3" w:rsidRPr="00C97E46">
              <w:rPr>
                <w:rFonts w:ascii="Arial Narrow" w:hAnsi="Arial Narrow"/>
                <w:color w:val="000000"/>
                <w:sz w:val="16"/>
                <w:szCs w:val="16"/>
              </w:rP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  <w:r w:rsidR="008E0E25">
              <w:rPr>
                <w:rFonts w:ascii="Arial Narrow" w:hAnsi="Arial Narrow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567662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="005C1E01" w:rsidRPr="008E0E25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="005C1E01" w:rsidRPr="008E0E25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C97E46" w:rsidP="00796CC4">
            <w:pPr>
              <w:ind w:left="-143" w:firstLine="143"/>
              <w:rPr>
                <w:rFonts w:ascii="Arial Narrow" w:hAnsi="Arial Narrow"/>
                <w:color w:val="000000"/>
                <w:szCs w:val="18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3933C3" w:rsidRPr="00C97E46">
              <w:rPr>
                <w:rFonts w:ascii="Arial Narrow" w:hAnsi="Arial Narrow"/>
                <w:color w:val="000000"/>
                <w:sz w:val="16"/>
                <w:szCs w:val="16"/>
              </w:rP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9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796CC4">
            <w:pPr>
              <w:ind w:left="-143" w:right="-57" w:firstLine="143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t xml:space="preserve">3- </w:t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3933C3" w:rsidRPr="00C97E46">
              <w:rPr>
                <w:rFonts w:ascii="Arial Narrow" w:hAnsi="Arial Narrow"/>
                <w:color w:val="000000"/>
                <w:sz w:val="16"/>
                <w:szCs w:val="16"/>
              </w:rPr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="00C97E46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3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 w:rsidRPr="00554EB4"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="005C1E01" w:rsidRPr="008E0E25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="005C1E01" w:rsidRPr="008E0E25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Pr="00554EB4">
              <w:rPr>
                <w:rFonts w:ascii="Arial Narrow" w:hAnsi="Arial Narrow"/>
                <w:szCs w:val="18"/>
              </w:rPr>
              <w:t xml:space="preserve"> / </w:t>
            </w: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C97E46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8"/>
                    <w:format w:val="#.##0,00"/>
                  </w:textInput>
                </w:ffData>
              </w:fldCha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instrText xml:space="preserve"> FORMTEXT </w:instrText>
            </w:r>
            <w:r w:rsidR="003933C3" w:rsidRPr="00C97E46">
              <w:rPr>
                <w:rFonts w:ascii="Arial Narrow" w:hAnsi="Arial Narrow"/>
                <w:color w:val="000000"/>
                <w:sz w:val="16"/>
                <w:szCs w:val="16"/>
              </w:rPr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color w:val="000000"/>
                <w:sz w:val="16"/>
                <w:szCs w:val="16"/>
              </w:rPr>
              <w:t> </w:t>
            </w:r>
            <w:r>
              <w:rPr>
                <w:rFonts w:ascii="Arial Narrow" w:hAnsi="Arial Narrow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10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D34BF" w:rsidRPr="00554EB4" w:rsidRDefault="005D34BF" w:rsidP="00376834">
            <w:pPr>
              <w:ind w:right="-57"/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Pr="00554EB4">
              <w:rPr>
                <w:b/>
                <w:noProof/>
              </w:rPr>
              <w:t> </w:t>
            </w:r>
            <w:r w:rsidRPr="00554EB4">
              <w:rPr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  <w:r w:rsidRPr="00554EB4">
              <w:rPr>
                <w:rFonts w:ascii="Arial Narrow" w:hAnsi="Arial Narrow"/>
                <w:b/>
              </w:rPr>
              <w:t xml:space="preserve">/ </w:t>
            </w:r>
            <w:r w:rsidRPr="00554EB4">
              <w:rPr>
                <w:rFonts w:ascii="Arial Narrow" w:hAnsi="Arial Narrow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554EB4">
              <w:rPr>
                <w:rFonts w:ascii="Arial Narrow" w:hAnsi="Arial Narrow"/>
                <w:b/>
              </w:rPr>
              <w:instrText xml:space="preserve"> FORMTEXT </w:instrText>
            </w:r>
            <w:r w:rsidRPr="00554EB4">
              <w:rPr>
                <w:rFonts w:ascii="Arial Narrow" w:hAnsi="Arial Narrow"/>
                <w:b/>
              </w:rPr>
            </w:r>
            <w:r w:rsidRPr="00554EB4">
              <w:rPr>
                <w:rFonts w:ascii="Arial Narrow" w:hAnsi="Arial Narrow"/>
                <w:b/>
              </w:rPr>
              <w:fldChar w:fldCharType="separate"/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  <w:noProof/>
              </w:rPr>
              <w:t> </w:t>
            </w:r>
            <w:r w:rsidRPr="00554EB4">
              <w:rPr>
                <w:rFonts w:ascii="Arial Narrow" w:hAnsi="Arial Narrow"/>
                <w:b/>
              </w:rPr>
              <w:fldChar w:fldCharType="end"/>
            </w:r>
          </w:p>
        </w:tc>
      </w:tr>
    </w:tbl>
    <w:p w:rsidR="005D34BF" w:rsidRPr="005D34BF" w:rsidRDefault="005D34BF" w:rsidP="008C7926">
      <w:pPr>
        <w:ind w:left="21"/>
        <w:rPr>
          <w:rFonts w:ascii="Arial Narrow" w:hAnsi="Arial Narrow"/>
          <w:sz w:val="8"/>
          <w:szCs w:val="8"/>
        </w:rPr>
      </w:pPr>
    </w:p>
    <w:tbl>
      <w:tblPr>
        <w:tblW w:w="15594" w:type="dxa"/>
        <w:tblInd w:w="-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5" w:type="dxa"/>
          <w:right w:w="45" w:type="dxa"/>
        </w:tblCellMar>
        <w:tblLook w:val="0000"/>
      </w:tblPr>
      <w:tblGrid>
        <w:gridCol w:w="2448"/>
        <w:gridCol w:w="287"/>
        <w:gridCol w:w="2360"/>
        <w:gridCol w:w="230"/>
        <w:gridCol w:w="1294"/>
        <w:gridCol w:w="864"/>
        <w:gridCol w:w="288"/>
        <w:gridCol w:w="2445"/>
        <w:gridCol w:w="288"/>
        <w:gridCol w:w="2456"/>
        <w:gridCol w:w="11"/>
        <w:gridCol w:w="286"/>
        <w:gridCol w:w="2337"/>
      </w:tblGrid>
      <w:tr w:rsidR="00E3030A" w:rsidRPr="00554EB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748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30A" w:rsidRPr="00554EB4" w:rsidRDefault="00E3030A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b/>
                <w:szCs w:val="18"/>
              </w:rPr>
              <w:t>6 - Pedido de Unificação de Contas do Trabalhador em Multiplicidade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30A" w:rsidRPr="00554EB4" w:rsidRDefault="00E3030A" w:rsidP="00376834">
            <w:pPr>
              <w:ind w:left="-45"/>
              <w:rPr>
                <w:rFonts w:ascii="Arial Narrow" w:hAnsi="Arial Narrow"/>
                <w:szCs w:val="18"/>
              </w:rPr>
            </w:pPr>
          </w:p>
        </w:tc>
        <w:tc>
          <w:tcPr>
            <w:tcW w:w="7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3030A" w:rsidRPr="00554EB4" w:rsidRDefault="00E3030A" w:rsidP="008C7926">
            <w:pPr>
              <w:ind w:left="21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b/>
                <w:szCs w:val="18"/>
              </w:rPr>
              <w:t>7 - Pedido de Atualização de Saque na Vigência do Contrato do Trabalho</w:t>
            </w:r>
          </w:p>
        </w:tc>
      </w:tr>
      <w:tr w:rsidR="006449EC" w:rsidRPr="00554EB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661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Código das contas vinculadas do trabalhador a serem unificadas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52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t>Código da conta vinculada do trabalhador a ser atualizada</w:t>
            </w:r>
          </w:p>
        </w:tc>
        <w:tc>
          <w:tcPr>
            <w:tcW w:w="26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2BEC" w:rsidRPr="00554EB4" w:rsidRDefault="003C2BEC" w:rsidP="00CF2809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</w:tr>
      <w:tr w:rsidR="005D34BF" w:rsidRPr="00554EB4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3C2BEC" w:rsidP="00027CD5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027CD5">
              <w:rPr>
                <w:rFonts w:ascii="Arial Narrow" w:hAnsi="Arial Narrow"/>
                <w:noProof/>
                <w:szCs w:val="18"/>
              </w:rPr>
              <w:t>2444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55393"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3C2BEC" w:rsidP="00027CD5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027CD5">
              <w:rPr>
                <w:rFonts w:ascii="Arial Narrow" w:hAnsi="Arial Narrow"/>
                <w:noProof/>
                <w:szCs w:val="18"/>
              </w:rPr>
              <w:t>3769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55393"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15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3C2BEC" w:rsidP="00027CD5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="00027CD5">
              <w:rPr>
                <w:rFonts w:ascii="Arial Narrow" w:hAnsi="Arial Narrow"/>
                <w:noProof/>
                <w:szCs w:val="18"/>
              </w:rPr>
              <w:t>2797  2959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55393"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3C2BEC" w:rsidP="00376834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  <w:r w:rsidR="00655393" w:rsidRPr="00554EB4">
              <w:rPr>
                <w:rFonts w:ascii="Arial Narrow" w:hAnsi="Arial Narrow"/>
                <w:szCs w:val="18"/>
              </w:rPr>
              <w:t xml:space="preserve"> </w:t>
            </w:r>
          </w:p>
        </w:tc>
        <w:tc>
          <w:tcPr>
            <w:tcW w:w="29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C2BEC" w:rsidRPr="00554EB4" w:rsidRDefault="003C2BEC" w:rsidP="00CF2809">
            <w:pPr>
              <w:ind w:left="-45"/>
              <w:rPr>
                <w:rFonts w:ascii="Arial Narrow" w:hAnsi="Arial Narrow"/>
                <w:b/>
                <w:szCs w:val="18"/>
              </w:rPr>
            </w:pP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2BEC" w:rsidRPr="00554EB4" w:rsidRDefault="003C2BEC" w:rsidP="00CF2809">
            <w:pPr>
              <w:ind w:left="-45"/>
              <w:rPr>
                <w:rFonts w:ascii="Arial Narrow" w:hAnsi="Arial Narrow"/>
                <w:b/>
                <w:szCs w:val="18"/>
              </w:rPr>
            </w:pPr>
            <w:r w:rsidRPr="00554EB4">
              <w:rPr>
                <w:rFonts w:ascii="Arial Narrow" w:hAnsi="Arial Narrow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54EB4">
              <w:rPr>
                <w:rFonts w:ascii="Arial Narrow" w:hAnsi="Arial Narrow"/>
                <w:szCs w:val="18"/>
              </w:rPr>
              <w:instrText xml:space="preserve"> FORMTEXT </w:instrText>
            </w:r>
            <w:r w:rsidRPr="00554EB4">
              <w:rPr>
                <w:rFonts w:ascii="Arial Narrow" w:hAnsi="Arial Narrow"/>
                <w:szCs w:val="18"/>
              </w:rPr>
            </w:r>
            <w:r w:rsidRPr="00554EB4">
              <w:rPr>
                <w:rFonts w:ascii="Arial Narrow" w:hAnsi="Arial Narrow"/>
                <w:szCs w:val="18"/>
              </w:rPr>
              <w:fldChar w:fldCharType="separate"/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noProof/>
                <w:szCs w:val="18"/>
              </w:rPr>
              <w:t> </w:t>
            </w:r>
            <w:r w:rsidRPr="00554EB4">
              <w:rPr>
                <w:rFonts w:ascii="Arial Narrow" w:hAnsi="Arial Narrow"/>
                <w:szCs w:val="18"/>
              </w:rPr>
              <w:fldChar w:fldCharType="end"/>
            </w:r>
          </w:p>
        </w:tc>
      </w:tr>
      <w:tr w:rsidR="003C2BEC" w:rsidRPr="00554EB4" w:rsidTr="00363E79">
        <w:tblPrEx>
          <w:tblCellMar>
            <w:top w:w="0" w:type="dxa"/>
            <w:bottom w:w="0" w:type="dxa"/>
          </w:tblCellMar>
        </w:tblPrEx>
        <w:trPr>
          <w:trHeight w:hRule="exact" w:val="1166"/>
        </w:trPr>
        <w:tc>
          <w:tcPr>
            <w:tcW w:w="1559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tbl>
            <w:tblPr>
              <w:tblW w:w="155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45" w:type="dxa"/>
                <w:right w:w="45" w:type="dxa"/>
              </w:tblCellMar>
              <w:tblLook w:val="0000"/>
            </w:tblPr>
            <w:tblGrid>
              <w:gridCol w:w="15594"/>
            </w:tblGrid>
            <w:tr w:rsidR="00BD52BB" w:rsidRPr="00554EB4" w:rsidTr="00BD52BB">
              <w:tblPrEx>
                <w:tblCellMar>
                  <w:top w:w="0" w:type="dxa"/>
                  <w:bottom w:w="0" w:type="dxa"/>
                </w:tblCellMar>
              </w:tblPrEx>
              <w:trPr>
                <w:trHeight w:val="20"/>
              </w:trPr>
              <w:tc>
                <w:tcPr>
                  <w:tcW w:w="1559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BD52BB" w:rsidRPr="005D34BF" w:rsidRDefault="00BD52BB" w:rsidP="00BD52BB">
                  <w:pPr>
                    <w:autoSpaceDE w:val="0"/>
                    <w:autoSpaceDN w:val="0"/>
                    <w:adjustRightInd w:val="0"/>
                    <w:rPr>
                      <w:rFonts w:ascii="Arial Narrow" w:hAnsi="Arial Narrow" w:cs="Courier New"/>
                      <w:b/>
                      <w:sz w:val="16"/>
                      <w:szCs w:val="16"/>
                    </w:rPr>
                  </w:pPr>
                  <w:r w:rsidRPr="005D34BF">
                    <w:rPr>
                      <w:rFonts w:ascii="Arial Narrow" w:hAnsi="Arial Narrow" w:cs="Courier New"/>
                      <w:b/>
                      <w:sz w:val="16"/>
                      <w:szCs w:val="16"/>
                    </w:rPr>
                    <w:t>Estou ciente de que se verificada, a qualquer tempo, a falsidade das informações constantes desse documento, sujeitar-se-á o responsável às penalidades previstas na legislação civil e penal, sem prejuízo das ações administrativas cabíveis.</w:t>
                  </w:r>
                </w:p>
              </w:tc>
            </w:tr>
          </w:tbl>
          <w:p w:rsidR="00BD52BB" w:rsidRPr="00141EB6" w:rsidRDefault="00BD52BB" w:rsidP="00BD52BB">
            <w:pPr>
              <w:ind w:left="21"/>
              <w:rPr>
                <w:rFonts w:ascii="Arial Narrow" w:hAnsi="Arial Narrow"/>
                <w:sz w:val="8"/>
                <w:szCs w:val="8"/>
              </w:rPr>
            </w:pPr>
          </w:p>
          <w:tbl>
            <w:tblPr>
              <w:tblW w:w="15549" w:type="dxa"/>
              <w:tblBorders>
                <w:bottom w:val="single" w:sz="2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373"/>
              <w:gridCol w:w="284"/>
              <w:gridCol w:w="2559"/>
              <w:gridCol w:w="306"/>
              <w:gridCol w:w="437"/>
              <w:gridCol w:w="1348"/>
              <w:gridCol w:w="8242"/>
            </w:tblGrid>
            <w:tr w:rsidR="00BD52BB" w:rsidRPr="006449EC" w:rsidTr="00BD52B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hRule="exact" w:val="195"/>
              </w:trPr>
              <w:tc>
                <w:tcPr>
                  <w:tcW w:w="2373" w:type="dxa"/>
                  <w:tcBorders>
                    <w:bottom w:val="single" w:sz="4" w:space="0" w:color="auto"/>
                  </w:tcBorders>
                </w:tcPr>
                <w:p w:rsidR="00BD52BB" w:rsidRPr="006449EC" w:rsidRDefault="00BD52BB" w:rsidP="00027CD5">
                  <w:pPr>
                    <w:rPr>
                      <w:rFonts w:ascii="Arial Narrow" w:hAnsi="Arial Narrow"/>
                      <w:szCs w:val="18"/>
                    </w:rPr>
                  </w:pPr>
                  <w:r w:rsidRPr="006449EC">
                    <w:rPr>
                      <w:rFonts w:ascii="Arial Narrow" w:hAnsi="Arial Narrow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40"/>
                          <w:format w:val="Maiúsculas"/>
                        </w:textInput>
                      </w:ffData>
                    </w:fldChar>
                  </w:r>
                  <w:r w:rsidRPr="006449EC">
                    <w:rPr>
                      <w:rFonts w:ascii="Arial Narrow" w:hAnsi="Arial Narrow"/>
                      <w:szCs w:val="18"/>
                    </w:rPr>
                    <w:instrText xml:space="preserve"> FORMTEXT </w:instrText>
                  </w:r>
                  <w:r w:rsidRPr="006449EC">
                    <w:rPr>
                      <w:rFonts w:ascii="Arial Narrow" w:hAnsi="Arial Narrow"/>
                      <w:szCs w:val="18"/>
                    </w:rPr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separate"/>
                  </w:r>
                  <w:r w:rsidR="00027CD5">
                    <w:rPr>
                      <w:rFonts w:ascii="Arial Narrow" w:hAnsi="Arial Narrow"/>
                      <w:noProof/>
                      <w:szCs w:val="18"/>
                    </w:rPr>
                    <w:t>BRASILIA                              19</w:t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end"/>
                  </w:r>
                  <w:r w:rsidRPr="006449EC">
                    <w:rPr>
                      <w:rFonts w:ascii="Arial Narrow" w:hAnsi="Arial Narrow"/>
                      <w:szCs w:val="18"/>
                    </w:rPr>
                    <w:t xml:space="preserve"> </w:t>
                  </w:r>
                </w:p>
              </w:tc>
              <w:tc>
                <w:tcPr>
                  <w:tcW w:w="284" w:type="dxa"/>
                  <w:tcBorders>
                    <w:bottom w:val="nil"/>
                  </w:tcBorders>
                </w:tcPr>
                <w:p w:rsidR="00BD52BB" w:rsidRPr="006449EC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  <w:r w:rsidRPr="006449EC">
                    <w:rPr>
                      <w:rFonts w:ascii="Arial Narrow" w:hAnsi="Arial Narrow"/>
                      <w:szCs w:val="18"/>
                    </w:rPr>
                    <w:t xml:space="preserve"> ,</w:t>
                  </w:r>
                </w:p>
              </w:tc>
              <w:bookmarkStart w:id="8" w:name="Texto92"/>
              <w:tc>
                <w:tcPr>
                  <w:tcW w:w="2559" w:type="dxa"/>
                  <w:tcBorders>
                    <w:bottom w:val="single" w:sz="4" w:space="0" w:color="auto"/>
                  </w:tcBorders>
                </w:tcPr>
                <w:p w:rsidR="00BD52BB" w:rsidRPr="006449EC" w:rsidRDefault="00BD52BB" w:rsidP="00027CD5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  <w:r w:rsidRPr="006449EC">
                    <w:rPr>
                      <w:rFonts w:ascii="Arial Narrow" w:hAnsi="Arial Narrow"/>
                      <w:szCs w:val="18"/>
                    </w:rPr>
                    <w:fldChar w:fldCharType="begin">
                      <w:ffData>
                        <w:name w:val="Texto92"/>
                        <w:enabled/>
                        <w:calcOnExit w:val="0"/>
                        <w:textInput/>
                      </w:ffData>
                    </w:fldChar>
                  </w:r>
                  <w:r w:rsidRPr="006449EC">
                    <w:rPr>
                      <w:rFonts w:ascii="Arial Narrow" w:hAnsi="Arial Narrow"/>
                      <w:szCs w:val="18"/>
                    </w:rPr>
                    <w:instrText xml:space="preserve"> FORMTEXT </w:instrText>
                  </w:r>
                  <w:r w:rsidRPr="006449EC">
                    <w:rPr>
                      <w:rFonts w:ascii="Arial Narrow" w:hAnsi="Arial Narrow"/>
                      <w:szCs w:val="18"/>
                    </w:rPr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separate"/>
                  </w:r>
                  <w:r w:rsidR="00027CD5">
                    <w:rPr>
                      <w:rFonts w:ascii="Arial Narrow" w:hAnsi="Arial Narrow"/>
                      <w:noProof/>
                      <w:szCs w:val="18"/>
                    </w:rPr>
                    <w:t>AGOSTO</w:t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end"/>
                  </w:r>
                  <w:bookmarkEnd w:id="8"/>
                </w:p>
              </w:tc>
              <w:tc>
                <w:tcPr>
                  <w:tcW w:w="306" w:type="dxa"/>
                  <w:tcBorders>
                    <w:bottom w:val="nil"/>
                  </w:tcBorders>
                </w:tcPr>
                <w:p w:rsidR="00BD52BB" w:rsidRPr="006449EC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  <w:r w:rsidRPr="006449EC">
                    <w:rPr>
                      <w:rFonts w:ascii="Arial Narrow" w:hAnsi="Arial Narrow"/>
                      <w:szCs w:val="18"/>
                    </w:rPr>
                    <w:t>de</w:t>
                  </w:r>
                </w:p>
              </w:tc>
              <w:tc>
                <w:tcPr>
                  <w:tcW w:w="437" w:type="dxa"/>
                  <w:tcBorders>
                    <w:bottom w:val="single" w:sz="4" w:space="0" w:color="auto"/>
                    <w:right w:val="nil"/>
                  </w:tcBorders>
                </w:tcPr>
                <w:p w:rsidR="00BD52BB" w:rsidRPr="006449EC" w:rsidRDefault="00BD52BB" w:rsidP="00027CD5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  <w:r w:rsidRPr="006449EC">
                    <w:rPr>
                      <w:rFonts w:ascii="Arial Narrow" w:hAnsi="Arial Narrow"/>
                      <w:szCs w:val="18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4"/>
                        </w:textInput>
                      </w:ffData>
                    </w:fldChar>
                  </w:r>
                  <w:r w:rsidRPr="006449EC">
                    <w:rPr>
                      <w:rFonts w:ascii="Arial Narrow" w:hAnsi="Arial Narrow"/>
                      <w:szCs w:val="18"/>
                    </w:rPr>
                    <w:instrText xml:space="preserve"> FORMTEXT </w:instrText>
                  </w:r>
                  <w:r w:rsidRPr="006449EC">
                    <w:rPr>
                      <w:rFonts w:ascii="Arial Narrow" w:hAnsi="Arial Narrow"/>
                      <w:szCs w:val="18"/>
                    </w:rPr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separate"/>
                  </w:r>
                  <w:r w:rsidR="00027CD5">
                    <w:rPr>
                      <w:rFonts w:ascii="Arial Narrow" w:hAnsi="Arial Narrow"/>
                      <w:noProof/>
                      <w:szCs w:val="18"/>
                    </w:rPr>
                    <w:t>2015</w:t>
                  </w:r>
                  <w:r w:rsidRPr="006449EC">
                    <w:rPr>
                      <w:rFonts w:ascii="Arial Narrow" w:hAnsi="Arial Narrow"/>
                      <w:szCs w:val="18"/>
                    </w:rPr>
                    <w:fldChar w:fldCharType="end"/>
                  </w:r>
                </w:p>
              </w:tc>
              <w:tc>
                <w:tcPr>
                  <w:tcW w:w="1348" w:type="dxa"/>
                  <w:tcBorders>
                    <w:left w:val="nil"/>
                    <w:bottom w:val="nil"/>
                    <w:right w:val="nil"/>
                  </w:tcBorders>
                </w:tcPr>
                <w:p w:rsidR="00BD52BB" w:rsidRPr="006449EC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8242" w:type="dxa"/>
                  <w:tcBorders>
                    <w:left w:val="nil"/>
                    <w:bottom w:val="single" w:sz="4" w:space="0" w:color="auto"/>
                  </w:tcBorders>
                </w:tcPr>
                <w:p w:rsidR="00BD52BB" w:rsidRPr="006449EC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</w:tr>
            <w:tr w:rsidR="00BD52BB" w:rsidRPr="00554EB4" w:rsidTr="00BD52B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73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ind w:left="8"/>
                    <w:rPr>
                      <w:rFonts w:ascii="Arial Narrow" w:hAnsi="Arial Narrow"/>
                      <w:szCs w:val="18"/>
                    </w:rPr>
                  </w:pPr>
                  <w:r w:rsidRPr="00554EB4">
                    <w:rPr>
                      <w:rFonts w:ascii="Arial Narrow" w:hAnsi="Arial Narrow"/>
                      <w:szCs w:val="18"/>
                    </w:rPr>
                    <w:t>Local/Data</w:t>
                  </w:r>
                </w:p>
              </w:tc>
              <w:tc>
                <w:tcPr>
                  <w:tcW w:w="284" w:type="dxa"/>
                  <w:tcBorders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2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306" w:type="dxa"/>
                  <w:tcBorders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4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1348" w:type="dxa"/>
                  <w:tcBorders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8242" w:type="dxa"/>
                  <w:tcBorders>
                    <w:top w:val="single" w:sz="4" w:space="0" w:color="auto"/>
                    <w:left w:val="nil"/>
                    <w:bottom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  <w:r w:rsidRPr="00554EB4">
                    <w:rPr>
                      <w:rFonts w:ascii="Arial Narrow" w:hAnsi="Arial Narrow"/>
                      <w:szCs w:val="18"/>
                    </w:rPr>
                    <w:t>Identificação e assinatura do responsável pela empresa ou seu representante legal</w:t>
                  </w:r>
                </w:p>
              </w:tc>
            </w:tr>
            <w:tr w:rsidR="00BD52BB" w:rsidRPr="00554EB4" w:rsidTr="00BD52B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3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13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82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027CD5">
                  <w:pPr>
                    <w:rPr>
                      <w:rFonts w:ascii="Arial Narrow" w:hAnsi="Arial Narrow"/>
                      <w:szCs w:val="18"/>
                      <w:u w:val="single"/>
                    </w:rPr>
                  </w:pPr>
                  <w:r w:rsidRPr="00554EB4">
                    <w:rPr>
                      <w:rFonts w:ascii="Arial Narrow" w:hAnsi="Arial Narrow"/>
                      <w:szCs w:val="18"/>
                    </w:rPr>
                    <w:t xml:space="preserve">NOME: </w:t>
                  </w:r>
                  <w:bookmarkStart w:id="9" w:name="Texto91"/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begin">
                      <w:ffData>
                        <w:name w:val="Texto91"/>
                        <w:enabled/>
                        <w:calcOnExit w:val="0"/>
                        <w:textInput>
                          <w:maxLength w:val="60"/>
                        </w:textInput>
                      </w:ffData>
                    </w:fldChar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instrText xml:space="preserve"> FORMTEXT </w:instrText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separate"/>
                  </w:r>
                  <w:r w:rsidR="00027CD5">
                    <w:rPr>
                      <w:rFonts w:ascii="Arial Narrow" w:hAnsi="Arial Narrow"/>
                      <w:szCs w:val="18"/>
                      <w:u w:val="single"/>
                    </w:rPr>
                    <w:t>ALBERTO SILVA DE SOUSA</w:t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end"/>
                  </w:r>
                  <w:bookmarkEnd w:id="9"/>
                </w:p>
              </w:tc>
            </w:tr>
            <w:tr w:rsidR="00BD52BB" w:rsidRPr="00554EB4" w:rsidTr="00BD52B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255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3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jc w:val="center"/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13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BD52BB">
                  <w:pPr>
                    <w:rPr>
                      <w:rFonts w:ascii="Arial Narrow" w:hAnsi="Arial Narrow"/>
                      <w:szCs w:val="18"/>
                    </w:rPr>
                  </w:pPr>
                </w:p>
              </w:tc>
              <w:tc>
                <w:tcPr>
                  <w:tcW w:w="82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D52BB" w:rsidRPr="00554EB4" w:rsidRDefault="00BD52BB" w:rsidP="00027CD5">
                  <w:pPr>
                    <w:rPr>
                      <w:rFonts w:ascii="Arial Narrow" w:hAnsi="Arial Narrow"/>
                      <w:szCs w:val="18"/>
                    </w:rPr>
                  </w:pPr>
                  <w:r w:rsidRPr="00554EB4">
                    <w:rPr>
                      <w:rFonts w:ascii="Arial Narrow" w:hAnsi="Arial Narrow"/>
                      <w:szCs w:val="18"/>
                    </w:rPr>
                    <w:t xml:space="preserve">CPF   : </w:t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maxLength w:val="12"/>
                        </w:textInput>
                      </w:ffData>
                    </w:fldChar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instrText xml:space="preserve"> FORMTEXT </w:instrText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separate"/>
                  </w:r>
                  <w:r w:rsidR="00027CD5">
                    <w:rPr>
                      <w:rFonts w:ascii="Arial Narrow" w:hAnsi="Arial Narrow"/>
                      <w:noProof/>
                      <w:szCs w:val="18"/>
                      <w:u w:val="single"/>
                    </w:rPr>
                    <w:t>69146462104B</w:t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fldChar w:fldCharType="end"/>
                  </w:r>
                  <w:r w:rsidRPr="00554EB4">
                    <w:rPr>
                      <w:rFonts w:ascii="Arial Narrow" w:hAnsi="Arial Narrow"/>
                      <w:szCs w:val="18"/>
                      <w:u w:val="single"/>
                    </w:rPr>
                    <w:t xml:space="preserve"> </w:t>
                  </w:r>
                </w:p>
              </w:tc>
            </w:tr>
          </w:tbl>
          <w:p w:rsidR="003C2BEC" w:rsidRPr="00554EB4" w:rsidRDefault="003C2BEC" w:rsidP="00376834">
            <w:pPr>
              <w:ind w:left="-45"/>
              <w:rPr>
                <w:rFonts w:ascii="Arial Narrow" w:hAnsi="Arial Narrow"/>
                <w:szCs w:val="18"/>
              </w:rPr>
            </w:pPr>
          </w:p>
        </w:tc>
      </w:tr>
    </w:tbl>
    <w:p w:rsidR="00756731" w:rsidRDefault="00756731" w:rsidP="006449EC">
      <w:pPr>
        <w:rPr>
          <w:rFonts w:cs="Arial"/>
          <w:szCs w:val="18"/>
        </w:rPr>
      </w:pPr>
    </w:p>
    <w:p w:rsidR="00885652" w:rsidRPr="00002A90" w:rsidRDefault="00885652" w:rsidP="00756731">
      <w:pPr>
        <w:pStyle w:val="Ttulo1"/>
        <w:rPr>
          <w:sz w:val="14"/>
        </w:rPr>
      </w:pPr>
    </w:p>
    <w:sectPr w:rsidR="00885652" w:rsidRPr="00002A90" w:rsidSect="007567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984" w:right="1134" w:bottom="1134" w:left="1134" w:header="426" w:footer="32" w:gutter="0"/>
      <w:cols w:space="720"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221" w:rsidRDefault="00C97221">
      <w:r>
        <w:separator/>
      </w:r>
    </w:p>
  </w:endnote>
  <w:endnote w:type="continuationSeparator" w:id="1">
    <w:p w:rsidR="00C97221" w:rsidRDefault="00C97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731" w:rsidRDefault="0075673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C88" w:rsidRDefault="004A7C88" w:rsidP="00F6403D">
    <w:pPr>
      <w:pStyle w:val="Rodap"/>
      <w:framePr w:wrap="around" w:vAnchor="text" w:hAnchor="margin" w:xAlign="right" w:y="24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1A9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F2ECA" w:rsidRDefault="000F2ECA" w:rsidP="000F2ECA">
    <w:pPr>
      <w:jc w:val="center"/>
      <w:rPr>
        <w:rFonts w:cs="Arial"/>
        <w:b/>
        <w:sz w:val="22"/>
        <w:szCs w:val="22"/>
      </w:rPr>
    </w:pPr>
    <w:r w:rsidRPr="008C030E">
      <w:rPr>
        <w:rFonts w:cs="Arial"/>
        <w:b/>
        <w:sz w:val="22"/>
        <w:szCs w:val="22"/>
      </w:rPr>
      <w:t>Documento não aplicável ao Recolhimento Rescisório</w:t>
    </w:r>
  </w:p>
  <w:p w:rsidR="00FD6845" w:rsidRPr="00C1595A" w:rsidRDefault="00FD6845" w:rsidP="000F2ECA">
    <w:pPr>
      <w:jc w:val="center"/>
      <w:rPr>
        <w:rFonts w:cs="Arial"/>
        <w:b/>
        <w:szCs w:val="18"/>
      </w:rPr>
    </w:pPr>
    <w:r>
      <w:rPr>
        <w:rFonts w:cs="Arial"/>
        <w:b/>
        <w:bCs/>
        <w:sz w:val="20"/>
      </w:rPr>
      <w:t xml:space="preserve">                   </w:t>
    </w:r>
    <w:r w:rsidRPr="00E35742">
      <w:rPr>
        <w:rFonts w:cs="Arial"/>
        <w:b/>
        <w:bCs/>
        <w:sz w:val="20"/>
      </w:rPr>
      <w:t>CAIXA</w:t>
    </w:r>
    <w:r>
      <w:rPr>
        <w:rFonts w:cs="Arial"/>
        <w:b/>
        <w:bCs/>
        <w:sz w:val="20"/>
      </w:rPr>
      <w:t xml:space="preserve"> Cidadão</w:t>
    </w:r>
    <w:r w:rsidRPr="00E35742">
      <w:rPr>
        <w:rFonts w:cs="Arial"/>
        <w:sz w:val="20"/>
      </w:rPr>
      <w:t xml:space="preserve">: </w:t>
    </w:r>
    <w:r w:rsidRPr="00C1595A">
      <w:rPr>
        <w:rFonts w:cs="Arial"/>
        <w:szCs w:val="18"/>
      </w:rPr>
      <w:t>0800 726 0207 (PIS, Benefícios Sociais, Seguro Desemprego, FGTS, Cartão Social</w:t>
    </w:r>
    <w:r w:rsidR="00C1595A" w:rsidRPr="00C1595A">
      <w:rPr>
        <w:rFonts w:cs="Arial"/>
        <w:szCs w:val="18"/>
      </w:rPr>
      <w:t>,</w:t>
    </w:r>
    <w:r w:rsidRPr="00C1595A">
      <w:rPr>
        <w:rFonts w:cs="Arial"/>
        <w:szCs w:val="18"/>
      </w:rPr>
      <w:t xml:space="preserve"> Resultado de Loterias</w:t>
    </w:r>
    <w:r w:rsidR="00C1595A" w:rsidRPr="00C1595A">
      <w:rPr>
        <w:rFonts w:cs="Arial"/>
        <w:szCs w:val="18"/>
      </w:rPr>
      <w:t xml:space="preserve"> e Serviço de Informação ao Cidadão</w:t>
    </w:r>
    <w:r w:rsidRPr="00C1595A">
      <w:rPr>
        <w:rFonts w:cs="Arial"/>
        <w:szCs w:val="18"/>
      </w:rPr>
      <w:t>)</w:t>
    </w:r>
  </w:p>
  <w:p w:rsidR="00F6403D" w:rsidRPr="00624B20" w:rsidRDefault="00F6403D" w:rsidP="00F6403D">
    <w:pPr>
      <w:tabs>
        <w:tab w:val="center" w:pos="7513"/>
        <w:tab w:val="left" w:pos="9214"/>
      </w:tabs>
      <w:rPr>
        <w:rFonts w:cs="Arial"/>
        <w:szCs w:val="18"/>
      </w:rPr>
    </w:pPr>
    <w:r>
      <w:rPr>
        <w:rFonts w:cs="Arial"/>
        <w:szCs w:val="18"/>
      </w:rPr>
      <w:t>31</w:t>
    </w:r>
    <w:r w:rsidRPr="00624B20">
      <w:rPr>
        <w:rFonts w:cs="Arial"/>
        <w:szCs w:val="18"/>
      </w:rPr>
      <w:t>.</w:t>
    </w:r>
    <w:r>
      <w:rPr>
        <w:rFonts w:cs="Arial"/>
        <w:szCs w:val="18"/>
      </w:rPr>
      <w:t>004</w:t>
    </w:r>
    <w:r w:rsidRPr="00624B20">
      <w:rPr>
        <w:rFonts w:cs="Arial"/>
        <w:szCs w:val="18"/>
      </w:rPr>
      <w:t xml:space="preserve"> </w:t>
    </w:r>
    <w:r w:rsidRPr="003D41A2">
      <w:rPr>
        <w:rFonts w:cs="Arial"/>
        <w:szCs w:val="18"/>
      </w:rPr>
      <w:t>01</w:t>
    </w:r>
    <w:r w:rsidR="000529A9">
      <w:rPr>
        <w:rFonts w:cs="Arial"/>
        <w:szCs w:val="18"/>
      </w:rPr>
      <w:t>8</w:t>
    </w:r>
    <w:r w:rsidR="00052D1E" w:rsidRPr="00624B20">
      <w:rPr>
        <w:rFonts w:cs="Arial"/>
        <w:szCs w:val="18"/>
      </w:rPr>
      <w:t xml:space="preserve"> </w:t>
    </w:r>
    <w:r w:rsidRPr="00624B20">
      <w:rPr>
        <w:rFonts w:cs="Arial"/>
        <w:szCs w:val="18"/>
      </w:rPr>
      <w:t>micro</w:t>
    </w:r>
    <w:r w:rsidRPr="00624B20">
      <w:rPr>
        <w:rFonts w:cs="Arial"/>
        <w:szCs w:val="18"/>
      </w:rPr>
      <w:tab/>
    </w:r>
    <w:r>
      <w:rPr>
        <w:rFonts w:cs="Arial"/>
        <w:b/>
        <w:szCs w:val="18"/>
      </w:rPr>
      <w:t>Para p</w:t>
    </w:r>
    <w:r w:rsidRPr="00E35742">
      <w:rPr>
        <w:rFonts w:cs="Arial"/>
        <w:b/>
        <w:szCs w:val="18"/>
      </w:rPr>
      <w:t>essoas com deficiência auditiva</w:t>
    </w:r>
    <w:r w:rsidR="006C773C">
      <w:rPr>
        <w:rFonts w:cs="Arial"/>
        <w:b/>
        <w:szCs w:val="18"/>
      </w:rPr>
      <w:t xml:space="preserve"> </w:t>
    </w:r>
    <w:r w:rsidR="00363E79">
      <w:rPr>
        <w:rFonts w:cs="Arial"/>
        <w:b/>
        <w:szCs w:val="18"/>
      </w:rPr>
      <w:t>ou</w:t>
    </w:r>
    <w:r w:rsidR="006C773C">
      <w:rPr>
        <w:rFonts w:cs="Arial"/>
        <w:b/>
        <w:szCs w:val="18"/>
      </w:rPr>
      <w:t xml:space="preserve"> de fala</w:t>
    </w:r>
    <w:r w:rsidRPr="00E35742">
      <w:rPr>
        <w:rFonts w:cs="Arial"/>
        <w:b/>
        <w:szCs w:val="18"/>
      </w:rPr>
      <w:t>:</w:t>
    </w:r>
    <w:r>
      <w:rPr>
        <w:rFonts w:cs="Arial"/>
        <w:szCs w:val="18"/>
      </w:rPr>
      <w:t xml:space="preserve"> 0</w:t>
    </w:r>
    <w:r w:rsidRPr="00624B20">
      <w:rPr>
        <w:rFonts w:cs="Arial"/>
        <w:szCs w:val="18"/>
      </w:rPr>
      <w:t>800 72</w:t>
    </w:r>
    <w:r>
      <w:rPr>
        <w:rFonts w:cs="Arial"/>
        <w:szCs w:val="18"/>
      </w:rPr>
      <w:t>6</w:t>
    </w:r>
    <w:r w:rsidRPr="00624B20">
      <w:rPr>
        <w:rFonts w:cs="Arial"/>
        <w:szCs w:val="18"/>
      </w:rPr>
      <w:t xml:space="preserve"> </w:t>
    </w:r>
    <w:r>
      <w:rPr>
        <w:rFonts w:cs="Arial"/>
        <w:szCs w:val="18"/>
      </w:rPr>
      <w:t>2492</w:t>
    </w:r>
  </w:p>
  <w:p w:rsidR="00F6403D" w:rsidRDefault="00F6403D" w:rsidP="00F6403D">
    <w:pPr>
      <w:jc w:val="center"/>
      <w:rPr>
        <w:rFonts w:cs="Arial"/>
        <w:szCs w:val="18"/>
      </w:rPr>
    </w:pPr>
    <w:r w:rsidRPr="00E35742">
      <w:rPr>
        <w:rFonts w:cs="Arial"/>
        <w:b/>
        <w:szCs w:val="18"/>
      </w:rPr>
      <w:t>Ouvidoria:</w:t>
    </w:r>
    <w:r w:rsidR="00573E53">
      <w:rPr>
        <w:rFonts w:cs="Arial"/>
        <w:szCs w:val="18"/>
      </w:rPr>
      <w:t xml:space="preserve"> 0800 725 7474 </w:t>
    </w:r>
  </w:p>
  <w:p w:rsidR="00F6403D" w:rsidRPr="0085270F" w:rsidRDefault="00F6403D" w:rsidP="00F6403D">
    <w:pPr>
      <w:jc w:val="center"/>
      <w:rPr>
        <w:rFonts w:cs="Arial"/>
        <w:b/>
        <w:szCs w:val="18"/>
      </w:rPr>
    </w:pPr>
    <w:hyperlink r:id="rId1" w:history="1">
      <w:r w:rsidRPr="0085270F">
        <w:rPr>
          <w:rStyle w:val="Hyperlink"/>
          <w:rFonts w:cs="Arial"/>
          <w:b/>
          <w:szCs w:val="18"/>
          <w:u w:val="none"/>
        </w:rPr>
        <w:t>caixa.gov.br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731" w:rsidRDefault="0075673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221" w:rsidRDefault="00C97221">
      <w:r>
        <w:separator/>
      </w:r>
    </w:p>
  </w:footnote>
  <w:footnote w:type="continuationSeparator" w:id="1">
    <w:p w:rsidR="00C97221" w:rsidRDefault="00C972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731" w:rsidRDefault="0075673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7DE4" w:rsidRPr="00737DE4" w:rsidRDefault="00737DE4" w:rsidP="00737DE4">
    <w:pPr>
      <w:pStyle w:val="Cabealho"/>
      <w:ind w:left="2552"/>
      <w:rPr>
        <w:rFonts w:ascii="Swis721 Md BT" w:hAnsi="Swis721 Md BT"/>
        <w:sz w:val="24"/>
        <w:szCs w:val="24"/>
      </w:rPr>
    </w:pPr>
    <w:r w:rsidRPr="00737DE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left:0;text-align:left;margin-left:-1.45pt;margin-top:4.65pt;width:101.4pt;height:24pt;z-index:-251658752">
          <v:imagedata r:id="rId1" o:title=""/>
        </v:shape>
        <o:OLEObject Type="Embed" ProgID="CorelDraw.Graphic.8" ShapeID="_x0000_s2065" DrawAspect="Content" ObjectID="_1501416200" r:id="rId2"/>
      </w:pict>
    </w:r>
  </w:p>
  <w:p w:rsidR="00737DE4" w:rsidRPr="003D41A2" w:rsidRDefault="00737DE4" w:rsidP="00737DE4">
    <w:pPr>
      <w:pStyle w:val="Cabealho"/>
      <w:ind w:left="2552"/>
      <w:rPr>
        <w:rFonts w:ascii="Swis721 Md BT" w:hAnsi="Swis721 Md BT"/>
        <w:sz w:val="24"/>
        <w:szCs w:val="24"/>
      </w:rPr>
    </w:pPr>
    <w:r w:rsidRPr="003D41A2">
      <w:rPr>
        <w:rFonts w:ascii="Swis721 Md BT" w:hAnsi="Swis721 Md BT"/>
        <w:sz w:val="24"/>
        <w:szCs w:val="24"/>
      </w:rPr>
      <w:t>RDT - Retificação de Dados do Trabalhador – FGTS</w:t>
    </w:r>
  </w:p>
  <w:p w:rsidR="004A7C88" w:rsidRDefault="004A7C88">
    <w:pPr>
      <w:pStyle w:val="Cabealh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731" w:rsidRDefault="0075673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96663"/>
    <w:multiLevelType w:val="hybridMultilevel"/>
    <w:tmpl w:val="E550B0AA"/>
    <w:lvl w:ilvl="0" w:tplc="E8800574">
      <w:start w:val="1"/>
      <w:numFmt w:val="bullet"/>
      <w:pStyle w:val="Marcador1"/>
      <w:lvlText w:val="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hint="default"/>
        <w:b/>
        <w:i w:val="0"/>
        <w:sz w:val="20"/>
      </w:rPr>
    </w:lvl>
  </w:abstractNum>
  <w:abstractNum w:abstractNumId="2">
    <w:nsid w:val="43402032"/>
    <w:multiLevelType w:val="hybridMultilevel"/>
    <w:tmpl w:val="4516CDC0"/>
    <w:lvl w:ilvl="0" w:tplc="BD40C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2612C7"/>
    <w:multiLevelType w:val="multilevel"/>
    <w:tmpl w:val="D9A8A74E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E7C0D98"/>
    <w:multiLevelType w:val="multilevel"/>
    <w:tmpl w:val="0EC64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72C71C27"/>
    <w:multiLevelType w:val="hybridMultilevel"/>
    <w:tmpl w:val="62A48D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1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cumentProtection w:edit="forms" w:enforcement="1" w:cryptProviderType="rsaFull" w:cryptAlgorithmClass="hash" w:cryptAlgorithmType="typeAny" w:cryptAlgorithmSid="4" w:cryptSpinCount="50000" w:hash="TZ0Xw5GkRyU3udTgLHMhMI6qwrY=" w:salt="0fJYydhpd03dzeyFJMH0Bw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C7271"/>
    <w:rsid w:val="00001A28"/>
    <w:rsid w:val="00002A90"/>
    <w:rsid w:val="000063F3"/>
    <w:rsid w:val="00016CBA"/>
    <w:rsid w:val="000178EF"/>
    <w:rsid w:val="00027CD5"/>
    <w:rsid w:val="00034530"/>
    <w:rsid w:val="00037501"/>
    <w:rsid w:val="00041DA3"/>
    <w:rsid w:val="000529A9"/>
    <w:rsid w:val="00052D1E"/>
    <w:rsid w:val="00073130"/>
    <w:rsid w:val="00076326"/>
    <w:rsid w:val="00096855"/>
    <w:rsid w:val="000B0D49"/>
    <w:rsid w:val="000C7271"/>
    <w:rsid w:val="000E5AA7"/>
    <w:rsid w:val="000F2ECA"/>
    <w:rsid w:val="000F334F"/>
    <w:rsid w:val="001235E6"/>
    <w:rsid w:val="001347E7"/>
    <w:rsid w:val="00136488"/>
    <w:rsid w:val="00141EB6"/>
    <w:rsid w:val="0016442A"/>
    <w:rsid w:val="0016784D"/>
    <w:rsid w:val="001779B1"/>
    <w:rsid w:val="00181A9F"/>
    <w:rsid w:val="00186D38"/>
    <w:rsid w:val="00190FFE"/>
    <w:rsid w:val="001A19EE"/>
    <w:rsid w:val="001A59AB"/>
    <w:rsid w:val="001B7340"/>
    <w:rsid w:val="001C02FB"/>
    <w:rsid w:val="001D7914"/>
    <w:rsid w:val="001E1343"/>
    <w:rsid w:val="001E1B1F"/>
    <w:rsid w:val="001E46A6"/>
    <w:rsid w:val="001E56C9"/>
    <w:rsid w:val="001F0EF3"/>
    <w:rsid w:val="001F2D5A"/>
    <w:rsid w:val="001F4C64"/>
    <w:rsid w:val="001F5966"/>
    <w:rsid w:val="00213361"/>
    <w:rsid w:val="0021415D"/>
    <w:rsid w:val="0022277D"/>
    <w:rsid w:val="00230514"/>
    <w:rsid w:val="00230EEE"/>
    <w:rsid w:val="002732DE"/>
    <w:rsid w:val="002843B9"/>
    <w:rsid w:val="00291114"/>
    <w:rsid w:val="00294C2F"/>
    <w:rsid w:val="00295201"/>
    <w:rsid w:val="002E1159"/>
    <w:rsid w:val="002E4CC5"/>
    <w:rsid w:val="002E61EF"/>
    <w:rsid w:val="002E6E08"/>
    <w:rsid w:val="002F2559"/>
    <w:rsid w:val="002F5E63"/>
    <w:rsid w:val="00341B5B"/>
    <w:rsid w:val="003455AC"/>
    <w:rsid w:val="003531F1"/>
    <w:rsid w:val="00360CEC"/>
    <w:rsid w:val="00363E79"/>
    <w:rsid w:val="00366978"/>
    <w:rsid w:val="00372CA1"/>
    <w:rsid w:val="0037506F"/>
    <w:rsid w:val="00376834"/>
    <w:rsid w:val="00392453"/>
    <w:rsid w:val="003933C3"/>
    <w:rsid w:val="003A31A1"/>
    <w:rsid w:val="003A4DF7"/>
    <w:rsid w:val="003A7F56"/>
    <w:rsid w:val="003B5578"/>
    <w:rsid w:val="003B6A19"/>
    <w:rsid w:val="003C1DE9"/>
    <w:rsid w:val="003C2BEC"/>
    <w:rsid w:val="003C4829"/>
    <w:rsid w:val="003C6948"/>
    <w:rsid w:val="003D41A2"/>
    <w:rsid w:val="003E5317"/>
    <w:rsid w:val="00410FF8"/>
    <w:rsid w:val="004122B8"/>
    <w:rsid w:val="004124AE"/>
    <w:rsid w:val="0042634A"/>
    <w:rsid w:val="00431A48"/>
    <w:rsid w:val="00432755"/>
    <w:rsid w:val="0043690D"/>
    <w:rsid w:val="00450F56"/>
    <w:rsid w:val="0045124D"/>
    <w:rsid w:val="00461C89"/>
    <w:rsid w:val="00463BB2"/>
    <w:rsid w:val="00476E5A"/>
    <w:rsid w:val="00487BB2"/>
    <w:rsid w:val="004A69A2"/>
    <w:rsid w:val="004A7C88"/>
    <w:rsid w:val="004B4D32"/>
    <w:rsid w:val="004C6F91"/>
    <w:rsid w:val="004E5D61"/>
    <w:rsid w:val="00502CCC"/>
    <w:rsid w:val="00510D44"/>
    <w:rsid w:val="00511F5F"/>
    <w:rsid w:val="00554EB4"/>
    <w:rsid w:val="00567662"/>
    <w:rsid w:val="005717D5"/>
    <w:rsid w:val="00572177"/>
    <w:rsid w:val="00573E53"/>
    <w:rsid w:val="0057673D"/>
    <w:rsid w:val="005860BC"/>
    <w:rsid w:val="00595055"/>
    <w:rsid w:val="005B1F4A"/>
    <w:rsid w:val="005B2521"/>
    <w:rsid w:val="005C1E01"/>
    <w:rsid w:val="005C6FF6"/>
    <w:rsid w:val="005D34BF"/>
    <w:rsid w:val="005D38F3"/>
    <w:rsid w:val="005D50E4"/>
    <w:rsid w:val="005E0B0F"/>
    <w:rsid w:val="005F191E"/>
    <w:rsid w:val="00613DEE"/>
    <w:rsid w:val="00621763"/>
    <w:rsid w:val="00625C7D"/>
    <w:rsid w:val="00625E0B"/>
    <w:rsid w:val="0062720C"/>
    <w:rsid w:val="0062762A"/>
    <w:rsid w:val="00640F11"/>
    <w:rsid w:val="006449EC"/>
    <w:rsid w:val="00655393"/>
    <w:rsid w:val="00661D96"/>
    <w:rsid w:val="00675980"/>
    <w:rsid w:val="00676689"/>
    <w:rsid w:val="006810A3"/>
    <w:rsid w:val="006B07AB"/>
    <w:rsid w:val="006C3ED1"/>
    <w:rsid w:val="006C773C"/>
    <w:rsid w:val="006E25B2"/>
    <w:rsid w:val="006F21F8"/>
    <w:rsid w:val="006F3AFB"/>
    <w:rsid w:val="006F4FC1"/>
    <w:rsid w:val="0070558E"/>
    <w:rsid w:val="00710D36"/>
    <w:rsid w:val="00727315"/>
    <w:rsid w:val="0073426A"/>
    <w:rsid w:val="00737DE4"/>
    <w:rsid w:val="00756731"/>
    <w:rsid w:val="007853E6"/>
    <w:rsid w:val="0079019F"/>
    <w:rsid w:val="007965A7"/>
    <w:rsid w:val="00796CC4"/>
    <w:rsid w:val="007A7B6E"/>
    <w:rsid w:val="007C39CD"/>
    <w:rsid w:val="007E052F"/>
    <w:rsid w:val="007F7AE3"/>
    <w:rsid w:val="00801691"/>
    <w:rsid w:val="00821492"/>
    <w:rsid w:val="00822102"/>
    <w:rsid w:val="008329F7"/>
    <w:rsid w:val="008449B6"/>
    <w:rsid w:val="00850247"/>
    <w:rsid w:val="0085270F"/>
    <w:rsid w:val="00857F15"/>
    <w:rsid w:val="00860272"/>
    <w:rsid w:val="008743E7"/>
    <w:rsid w:val="00883737"/>
    <w:rsid w:val="00885447"/>
    <w:rsid w:val="00885591"/>
    <w:rsid w:val="00885652"/>
    <w:rsid w:val="008A4332"/>
    <w:rsid w:val="008C030E"/>
    <w:rsid w:val="008C7926"/>
    <w:rsid w:val="008D1392"/>
    <w:rsid w:val="008E0E25"/>
    <w:rsid w:val="008E7471"/>
    <w:rsid w:val="008F0974"/>
    <w:rsid w:val="009002D2"/>
    <w:rsid w:val="00901E5C"/>
    <w:rsid w:val="0090734C"/>
    <w:rsid w:val="00912F4A"/>
    <w:rsid w:val="00916EFE"/>
    <w:rsid w:val="00922E7A"/>
    <w:rsid w:val="00945897"/>
    <w:rsid w:val="0095120A"/>
    <w:rsid w:val="00953CF9"/>
    <w:rsid w:val="00980659"/>
    <w:rsid w:val="009A4345"/>
    <w:rsid w:val="009A79CA"/>
    <w:rsid w:val="009B2FA2"/>
    <w:rsid w:val="009B58C0"/>
    <w:rsid w:val="009C7243"/>
    <w:rsid w:val="009D7685"/>
    <w:rsid w:val="009D7AAF"/>
    <w:rsid w:val="00A0475C"/>
    <w:rsid w:val="00A21003"/>
    <w:rsid w:val="00A31492"/>
    <w:rsid w:val="00A3540F"/>
    <w:rsid w:val="00A47F8F"/>
    <w:rsid w:val="00A66944"/>
    <w:rsid w:val="00A8795B"/>
    <w:rsid w:val="00A92830"/>
    <w:rsid w:val="00A942AD"/>
    <w:rsid w:val="00A96646"/>
    <w:rsid w:val="00AA11A9"/>
    <w:rsid w:val="00AB34FB"/>
    <w:rsid w:val="00AD3C19"/>
    <w:rsid w:val="00AD5710"/>
    <w:rsid w:val="00AE0BA6"/>
    <w:rsid w:val="00AE69E3"/>
    <w:rsid w:val="00AF4A8C"/>
    <w:rsid w:val="00AF5AB3"/>
    <w:rsid w:val="00B23564"/>
    <w:rsid w:val="00B24814"/>
    <w:rsid w:val="00B35A1A"/>
    <w:rsid w:val="00B46FCD"/>
    <w:rsid w:val="00B56EC4"/>
    <w:rsid w:val="00B66195"/>
    <w:rsid w:val="00B66DF2"/>
    <w:rsid w:val="00B72D8F"/>
    <w:rsid w:val="00B911EE"/>
    <w:rsid w:val="00BB1640"/>
    <w:rsid w:val="00BC357D"/>
    <w:rsid w:val="00BD52BB"/>
    <w:rsid w:val="00BF131F"/>
    <w:rsid w:val="00C1595A"/>
    <w:rsid w:val="00C32C08"/>
    <w:rsid w:val="00C35A25"/>
    <w:rsid w:val="00C42133"/>
    <w:rsid w:val="00C528F7"/>
    <w:rsid w:val="00C7464F"/>
    <w:rsid w:val="00C75C04"/>
    <w:rsid w:val="00C76D4B"/>
    <w:rsid w:val="00C77025"/>
    <w:rsid w:val="00C97221"/>
    <w:rsid w:val="00C97E46"/>
    <w:rsid w:val="00CA436E"/>
    <w:rsid w:val="00CC6FE4"/>
    <w:rsid w:val="00CD1CC9"/>
    <w:rsid w:val="00CE029F"/>
    <w:rsid w:val="00CE248C"/>
    <w:rsid w:val="00CF1FDC"/>
    <w:rsid w:val="00CF2809"/>
    <w:rsid w:val="00D05FA6"/>
    <w:rsid w:val="00D37BB1"/>
    <w:rsid w:val="00D47B3E"/>
    <w:rsid w:val="00D57128"/>
    <w:rsid w:val="00D671AF"/>
    <w:rsid w:val="00DA3EB3"/>
    <w:rsid w:val="00DC4090"/>
    <w:rsid w:val="00DD0AA8"/>
    <w:rsid w:val="00DD5D06"/>
    <w:rsid w:val="00DE0B5C"/>
    <w:rsid w:val="00DE1380"/>
    <w:rsid w:val="00DE1589"/>
    <w:rsid w:val="00DF2A59"/>
    <w:rsid w:val="00E06CBE"/>
    <w:rsid w:val="00E27D15"/>
    <w:rsid w:val="00E3030A"/>
    <w:rsid w:val="00E31C17"/>
    <w:rsid w:val="00E3717F"/>
    <w:rsid w:val="00E376FB"/>
    <w:rsid w:val="00E409C7"/>
    <w:rsid w:val="00E457F8"/>
    <w:rsid w:val="00E62860"/>
    <w:rsid w:val="00E677C7"/>
    <w:rsid w:val="00E853EA"/>
    <w:rsid w:val="00E92348"/>
    <w:rsid w:val="00E951B6"/>
    <w:rsid w:val="00EA1FFB"/>
    <w:rsid w:val="00EA4A29"/>
    <w:rsid w:val="00EA4DE1"/>
    <w:rsid w:val="00EA5897"/>
    <w:rsid w:val="00EB087E"/>
    <w:rsid w:val="00EB7C9D"/>
    <w:rsid w:val="00ED1E54"/>
    <w:rsid w:val="00EE4CBE"/>
    <w:rsid w:val="00EF2728"/>
    <w:rsid w:val="00F131F3"/>
    <w:rsid w:val="00F156FF"/>
    <w:rsid w:val="00F52201"/>
    <w:rsid w:val="00F57D9C"/>
    <w:rsid w:val="00F61CC7"/>
    <w:rsid w:val="00F63127"/>
    <w:rsid w:val="00F6403D"/>
    <w:rsid w:val="00F650FC"/>
    <w:rsid w:val="00F66FB6"/>
    <w:rsid w:val="00F75270"/>
    <w:rsid w:val="00F82804"/>
    <w:rsid w:val="00F94840"/>
    <w:rsid w:val="00F94996"/>
    <w:rsid w:val="00FA1A55"/>
    <w:rsid w:val="00FA7512"/>
    <w:rsid w:val="00FB4053"/>
    <w:rsid w:val="00FB5AAF"/>
    <w:rsid w:val="00FC1F65"/>
    <w:rsid w:val="00FC5F7A"/>
    <w:rsid w:val="00FD1DDE"/>
    <w:rsid w:val="00FD6845"/>
    <w:rsid w:val="00FD695C"/>
    <w:rsid w:val="00FE3A40"/>
    <w:rsid w:val="00FF06A2"/>
    <w:rsid w:val="00FF1514"/>
    <w:rsid w:val="00FF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18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sz w:val="20"/>
    </w:rPr>
  </w:style>
  <w:style w:type="paragraph" w:styleId="Ttulo3">
    <w:name w:val="heading 3"/>
    <w:basedOn w:val="Normal"/>
    <w:next w:val="Normal"/>
    <w:qFormat/>
    <w:pPr>
      <w:keepNext/>
      <w:ind w:left="72"/>
      <w:outlineLvl w:val="2"/>
    </w:pPr>
    <w:rPr>
      <w:rFonts w:ascii="Times New Roman" w:hAnsi="Times New Roman"/>
      <w:b/>
      <w:sz w:val="20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color w:val="000000"/>
      <w:sz w:val="1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 Narrow" w:hAnsi="Arial Narrow"/>
      <w:b/>
      <w:bCs/>
      <w:sz w:val="16"/>
      <w:szCs w:val="16"/>
    </w:rPr>
  </w:style>
  <w:style w:type="paragraph" w:styleId="Ttulo7">
    <w:name w:val="heading 7"/>
    <w:basedOn w:val="Normal"/>
    <w:next w:val="Normal"/>
    <w:qFormat/>
    <w:pPr>
      <w:keepNext/>
      <w:tabs>
        <w:tab w:val="left" w:pos="0"/>
      </w:tabs>
      <w:spacing w:before="120"/>
      <w:jc w:val="both"/>
      <w:outlineLvl w:val="6"/>
    </w:pPr>
    <w:rPr>
      <w:rFonts w:cs="Arial"/>
      <w:bCs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pPr>
      <w:ind w:left="2835"/>
      <w:jc w:val="both"/>
    </w:pPr>
    <w:rPr>
      <w:rFonts w:ascii="Swis721 Md BT" w:hAnsi="Swis721 Md BT"/>
      <w:sz w:val="24"/>
    </w:rPr>
  </w:style>
  <w:style w:type="character" w:styleId="Nmerodepgina">
    <w:name w:val="page number"/>
    <w:basedOn w:val="Fontepargpadro"/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rPr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5"/>
      </w:numPr>
    </w:pPr>
    <w:rPr>
      <w:rFonts w:ascii="AmerType Md BT" w:hAnsi="AmerType Md BT"/>
      <w:spacing w:val="10"/>
      <w:sz w:val="24"/>
    </w:rPr>
  </w:style>
  <w:style w:type="paragraph" w:customStyle="1" w:styleId="EstloMNTexto">
    <w:name w:val="Estílo MN Texto"/>
    <w:pPr>
      <w:keepNext/>
      <w:tabs>
        <w:tab w:val="left" w:pos="850"/>
        <w:tab w:val="left" w:pos="947"/>
      </w:tabs>
      <w:spacing w:line="270" w:lineRule="atLeast"/>
      <w:jc w:val="both"/>
    </w:pPr>
    <w:rPr>
      <w:rFonts w:ascii="Arial" w:hAnsi="Arial"/>
      <w:snapToGrid w:val="0"/>
      <w:color w:val="000000"/>
      <w:sz w:val="18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ind w:left="72"/>
    </w:pPr>
    <w:rPr>
      <w:rFonts w:ascii="Times New Roman" w:hAnsi="Times New Roman"/>
      <w:sz w:val="20"/>
    </w:rPr>
  </w:style>
  <w:style w:type="paragraph" w:styleId="Recuodecorpodetexto3">
    <w:name w:val="Body Text Indent 3"/>
    <w:basedOn w:val="Normal"/>
    <w:pPr>
      <w:ind w:left="72"/>
      <w:jc w:val="both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rmalNegrito">
    <w:name w:val="Normal + Negrito"/>
    <w:basedOn w:val="Normal"/>
    <w:rPr>
      <w:b/>
      <w:color w:val="000000"/>
    </w:rPr>
  </w:style>
  <w:style w:type="character" w:customStyle="1" w:styleId="NormalNegritoChar">
    <w:name w:val="Normal + Negrito Char"/>
    <w:rPr>
      <w:rFonts w:ascii="Arial" w:hAnsi="Arial"/>
      <w:b/>
      <w:color w:val="000000"/>
      <w:sz w:val="18"/>
      <w:lang w:val="pt-BR" w:eastAsia="pt-BR" w:bidi="ar-SA"/>
    </w:rPr>
  </w:style>
  <w:style w:type="paragraph" w:styleId="Corpodetexto">
    <w:name w:val="Body Text"/>
    <w:basedOn w:val="Normal"/>
    <w:pPr>
      <w:jc w:val="both"/>
    </w:pPr>
  </w:style>
  <w:style w:type="paragraph" w:customStyle="1" w:styleId="Marcador1">
    <w:name w:val="Marcador 1"/>
    <w:basedOn w:val="Normal"/>
    <w:rsid w:val="00BC357D"/>
    <w:pPr>
      <w:keepLines/>
      <w:numPr>
        <w:numId w:val="7"/>
      </w:numPr>
      <w:tabs>
        <w:tab w:val="left" w:pos="142"/>
      </w:tabs>
      <w:spacing w:before="60" w:line="240" w:lineRule="exact"/>
      <w:jc w:val="both"/>
    </w:pPr>
    <w:rPr>
      <w:spacing w:val="10"/>
      <w:szCs w:val="24"/>
    </w:rPr>
  </w:style>
  <w:style w:type="paragraph" w:styleId="Sumrio1">
    <w:name w:val="toc 1"/>
    <w:basedOn w:val="Normal"/>
    <w:next w:val="Normal"/>
    <w:autoRedefine/>
    <w:semiHidden/>
    <w:rsid w:val="00BB1640"/>
    <w:pPr>
      <w:tabs>
        <w:tab w:val="left" w:pos="851"/>
        <w:tab w:val="left" w:pos="1702"/>
        <w:tab w:val="left" w:pos="3541"/>
        <w:tab w:val="left" w:pos="3683"/>
        <w:tab w:val="left" w:pos="4392"/>
        <w:tab w:val="left" w:pos="5242"/>
        <w:tab w:val="left" w:pos="5384"/>
        <w:tab w:val="left" w:pos="6802"/>
        <w:tab w:val="left" w:pos="6946"/>
        <w:tab w:val="left" w:pos="9826"/>
      </w:tabs>
      <w:ind w:left="6379" w:right="-142"/>
      <w:jc w:val="both"/>
    </w:pPr>
    <w:rPr>
      <w:rFonts w:ascii="Arial Narrow" w:hAnsi="Arial Narrow"/>
      <w:color w:val="000000"/>
      <w:sz w:val="15"/>
    </w:rPr>
  </w:style>
  <w:style w:type="paragraph" w:customStyle="1" w:styleId="Normal2">
    <w:name w:val="Normal 2"/>
    <w:basedOn w:val="Normal"/>
    <w:rsid w:val="00E27D15"/>
    <w:pPr>
      <w:keepLines/>
      <w:spacing w:before="120"/>
      <w:jc w:val="both"/>
      <w:outlineLvl w:val="1"/>
    </w:pPr>
    <w:rPr>
      <w:spacing w:val="10"/>
      <w:szCs w:val="24"/>
    </w:rPr>
  </w:style>
  <w:style w:type="paragraph" w:customStyle="1" w:styleId="Normal3">
    <w:name w:val="Normal 3"/>
    <w:basedOn w:val="Normal"/>
    <w:autoRedefine/>
    <w:rsid w:val="00E27D15"/>
    <w:pPr>
      <w:keepLines/>
      <w:spacing w:before="120"/>
      <w:jc w:val="both"/>
      <w:outlineLvl w:val="2"/>
    </w:pPr>
    <w:rPr>
      <w:spacing w:val="10"/>
      <w:szCs w:val="24"/>
    </w:rPr>
  </w:style>
  <w:style w:type="paragraph" w:customStyle="1" w:styleId="Normal4">
    <w:name w:val="Normal 4"/>
    <w:basedOn w:val="Normal"/>
    <w:rsid w:val="00E27D15"/>
    <w:pPr>
      <w:keepLines/>
      <w:spacing w:before="120"/>
      <w:jc w:val="both"/>
      <w:outlineLvl w:val="3"/>
    </w:pPr>
    <w:rPr>
      <w:spacing w:val="10"/>
      <w:szCs w:val="24"/>
    </w:rPr>
  </w:style>
  <w:style w:type="paragraph" w:customStyle="1" w:styleId="Normal5">
    <w:name w:val="Normal 5"/>
    <w:basedOn w:val="Normal"/>
    <w:rsid w:val="00E27D15"/>
    <w:pPr>
      <w:keepLines/>
      <w:spacing w:before="120"/>
      <w:jc w:val="both"/>
      <w:outlineLvl w:val="4"/>
    </w:pPr>
    <w:rPr>
      <w:spacing w:val="10"/>
      <w:szCs w:val="24"/>
    </w:rPr>
  </w:style>
  <w:style w:type="paragraph" w:customStyle="1" w:styleId="Normal6">
    <w:name w:val="Normal 6"/>
    <w:basedOn w:val="Normal"/>
    <w:rsid w:val="00E27D15"/>
    <w:pPr>
      <w:keepLines/>
      <w:spacing w:before="120"/>
      <w:jc w:val="both"/>
      <w:outlineLvl w:val="5"/>
    </w:pPr>
    <w:rPr>
      <w:spacing w:val="10"/>
      <w:szCs w:val="24"/>
    </w:rPr>
  </w:style>
  <w:style w:type="table" w:styleId="Tabelacomgrade">
    <w:name w:val="Table Grid"/>
    <w:basedOn w:val="Tabelanormal"/>
    <w:rsid w:val="00E92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Justificado">
    <w:name w:val="Normal + Justificado"/>
    <w:basedOn w:val="Normal"/>
    <w:rsid w:val="004B4D32"/>
    <w:pPr>
      <w:tabs>
        <w:tab w:val="left" w:pos="8505"/>
      </w:tabs>
      <w:jc w:val="both"/>
    </w:pPr>
    <w:rPr>
      <w:color w:val="000000"/>
    </w:rPr>
  </w:style>
  <w:style w:type="paragraph" w:styleId="Textoembloco">
    <w:name w:val="Block Text"/>
    <w:basedOn w:val="Normal"/>
    <w:rsid w:val="00FB4053"/>
    <w:pPr>
      <w:ind w:left="1985" w:right="2123" w:firstLine="567"/>
    </w:pPr>
    <w:rPr>
      <w:rFonts w:ascii="Times New Roman" w:hAnsi="Times New Roman"/>
      <w:sz w:val="24"/>
    </w:rPr>
  </w:style>
  <w:style w:type="paragraph" w:customStyle="1" w:styleId="Default">
    <w:name w:val="Default"/>
    <w:rsid w:val="000F2E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ixa.gov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anda\AppData\Local\Temp\Rar$DI00.696\Mod.%2031.004%20v018%20-%20RDT%20-%20Retifica&#231;&#227;o%20de%20Dados%20do%20Trabalhador%20-%20FGT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Mod. 31.004 v018 - RDT - Retificação de Dados do Trabalhador - FGTS.dot</Template>
  <TotalTime>35</TotalTime>
  <Pages>1</Pages>
  <Words>732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4682</CharactersWithSpaces>
  <SharedDoc>false</SharedDoc>
  <HLinks>
    <vt:vector size="6" baseType="variant">
      <vt:variant>
        <vt:i4>1835092</vt:i4>
      </vt:variant>
      <vt:variant>
        <vt:i4>3</vt:i4>
      </vt:variant>
      <vt:variant>
        <vt:i4>0</vt:i4>
      </vt:variant>
      <vt:variant>
        <vt:i4>5</vt:i4>
      </vt:variant>
      <vt:variant>
        <vt:lpwstr>http://www.caixa.gov.br/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creator>Lenanda</dc:creator>
  <cp:lastModifiedBy>Lenanda</cp:lastModifiedBy>
  <cp:revision>2</cp:revision>
  <cp:lastPrinted>2015-08-18T18:12:00Z</cp:lastPrinted>
  <dcterms:created xsi:type="dcterms:W3CDTF">2015-08-18T17:42:00Z</dcterms:created>
  <dcterms:modified xsi:type="dcterms:W3CDTF">2015-08-18T18:17:00Z</dcterms:modified>
</cp:coreProperties>
</file>